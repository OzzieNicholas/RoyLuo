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6A592" w14:textId="2E150BA1" w:rsidR="000C78BF" w:rsidRDefault="007643F9">
      <w:pPr>
        <w:sectPr w:rsidR="000C78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7A12630" wp14:editId="2AF4D111">
                <wp:simplePos x="0" y="0"/>
                <wp:positionH relativeFrom="column">
                  <wp:posOffset>-857885</wp:posOffset>
                </wp:positionH>
                <wp:positionV relativeFrom="paragraph">
                  <wp:posOffset>610870</wp:posOffset>
                </wp:positionV>
                <wp:extent cx="6967220" cy="1104265"/>
                <wp:effectExtent l="0" t="0" r="0" b="63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220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3A9D7" w14:textId="0E3F240B" w:rsidR="000C78BF" w:rsidRPr="00653335" w:rsidRDefault="00A47A0F" w:rsidP="00943A5C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华东师范大学</w:t>
                            </w:r>
                            <w:r w:rsidR="00D63A29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</w:t>
                            </w: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/</w:t>
                            </w:r>
                            <w:r w:rsidR="00D63A29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</w:t>
                            </w: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通信工程</w:t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43A5C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24</w:t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9 ~ 20</w:t>
                            </w: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26</w:t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6</w:t>
                            </w:r>
                          </w:p>
                          <w:p w14:paraId="69F59442" w14:textId="488024F3" w:rsidR="00934502" w:rsidRPr="00653335" w:rsidRDefault="00943A5C" w:rsidP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南通大学</w:t>
                            </w:r>
                            <w:r w:rsidR="00D63A29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</w:t>
                            </w: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/</w:t>
                            </w:r>
                            <w:r w:rsidR="00D63A29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</w:t>
                            </w:r>
                            <w:r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物联网工程</w:t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934502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="00934502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934502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9</w:t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</w:t>
                            </w:r>
                            <w:r w:rsidR="00934502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~ 20</w:t>
                            </w:r>
                            <w:r w:rsidR="00934502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24</w:t>
                            </w:r>
                            <w:r w:rsidR="00326D9D" w:rsidRPr="00653335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934502" w:rsidRPr="00653335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6</w:t>
                            </w:r>
                          </w:p>
                          <w:tbl>
                            <w:tblPr>
                              <w:tblStyle w:val="a9"/>
                              <w:tblW w:w="10581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4"/>
                              <w:gridCol w:w="2672"/>
                              <w:gridCol w:w="2672"/>
                              <w:gridCol w:w="2673"/>
                            </w:tblGrid>
                            <w:tr w:rsidR="00934502" w14:paraId="31AFEADA" w14:textId="77777777" w:rsidTr="00AF34A0">
                              <w:tc>
                                <w:tcPr>
                                  <w:tcW w:w="2564" w:type="dxa"/>
                                </w:tcPr>
                                <w:p w14:paraId="6DEB8453" w14:textId="66810349" w:rsidR="00934502" w:rsidRPr="00934502" w:rsidRDefault="00934502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高等数学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A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4.7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 w14:paraId="7F405F08" w14:textId="74415AEB" w:rsidR="00934502" w:rsidRPr="00934502" w:rsidRDefault="00934502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大学物理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B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4.9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 w14:paraId="638AB1E9" w14:textId="13F8FC4D" w:rsidR="00934502" w:rsidRPr="00934502" w:rsidRDefault="00934502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物联网工程导论（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4.5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5AD82929" w14:textId="36036257" w:rsidR="00934502" w:rsidRPr="00934502" w:rsidRDefault="00934502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Linux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操作系统（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4.5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934502" w14:paraId="6C2AAE50" w14:textId="77777777" w:rsidTr="00AF34A0">
                              <w:tc>
                                <w:tcPr>
                                  <w:tcW w:w="2564" w:type="dxa"/>
                                </w:tcPr>
                                <w:p w14:paraId="44D188AF" w14:textId="1340A122" w:rsidR="00934502" w:rsidRPr="00934502" w:rsidRDefault="00934502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计算机组成原理（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4.5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 w14:paraId="35757319" w14:textId="5EB81D5D" w:rsidR="00934502" w:rsidRPr="00934502" w:rsidRDefault="00934502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移动应用开发（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4.5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672" w:type="dxa"/>
                                </w:tcPr>
                                <w:p w14:paraId="75CD5188" w14:textId="1D80369E" w:rsidR="00934502" w:rsidRPr="00934502" w:rsidRDefault="000716FD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Java Web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开发（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4.5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14:paraId="60BDCB3C" w14:textId="5ABC143A" w:rsidR="00934502" w:rsidRPr="00934502" w:rsidRDefault="000716FD">
                                  <w:pPr>
                                    <w:adjustRightInd w:val="0"/>
                                    <w:snapToGrid w:val="0"/>
                                    <w:spacing w:afterLines="20" w:after="62" w:line="288" w:lineRule="auto"/>
                                    <w:jc w:val="left"/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</w:pP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数据库（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4.6</w:t>
                                  </w:r>
                                  <w:r w:rsidRPr="00934502">
                                    <w:rPr>
                                      <w:rFonts w:ascii="Times New Roman" w:eastAsia="仿宋" w:hAnsi="Times New Roman" w:cs="Times New Roman"/>
                                      <w:color w:val="404040" w:themeColor="text1" w:themeTint="BF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</w:tbl>
                          <w:p w14:paraId="0D03CD84" w14:textId="530FCAC6" w:rsidR="000C78BF" w:rsidRPr="00934502" w:rsidRDefault="000C78BF" w:rsidP="00361D58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12630" id="_x0000_t202" coordsize="21600,21600" o:spt="202" path="m,l,21600r21600,l21600,xe">
                <v:stroke joinstyle="miter"/>
                <v:path gradientshapeok="t" o:connecttype="rect"/>
              </v:shapetype>
              <v:shape id="文本框 44" o:spid="_x0000_s1026" type="#_x0000_t202" style="position:absolute;left:0;text-align:left;margin-left:-67.55pt;margin-top:48.1pt;width:548.6pt;height:86.9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" filled="f" stroked="f" strokeweight=".5pt">
                <v:textbox>
                  <w:txbxContent>
                    <w:p w14:paraId="74B3A9D7" w14:textId="0E3F240B" w:rsidR="000C78BF" w:rsidRPr="00653335" w:rsidRDefault="00A47A0F" w:rsidP="00943A5C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华东师范大学</w:t>
                      </w:r>
                      <w:r w:rsidR="00D63A29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</w:t>
                      </w: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/</w:t>
                      </w:r>
                      <w:r w:rsidR="00D63A29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</w:t>
                      </w: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通信工程</w:t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43A5C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326D9D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326D9D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24</w:t>
                      </w:r>
                      <w:r w:rsidR="00326D9D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9 ~ 20</w:t>
                      </w: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26</w:t>
                      </w:r>
                      <w:r w:rsidR="00326D9D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6</w:t>
                      </w:r>
                    </w:p>
                    <w:p w14:paraId="69F59442" w14:textId="488024F3" w:rsidR="00934502" w:rsidRPr="00653335" w:rsidRDefault="00943A5C" w:rsidP="00934502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南通大学</w:t>
                      </w:r>
                      <w:r w:rsidR="00D63A29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</w:t>
                      </w: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/</w:t>
                      </w:r>
                      <w:r w:rsidR="00D63A29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</w:t>
                      </w:r>
                      <w:r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物联网工程</w:t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326D9D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934502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="00934502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="00326D9D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934502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9</w:t>
                      </w:r>
                      <w:r w:rsidR="00326D9D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</w:t>
                      </w:r>
                      <w:r w:rsidR="00934502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~ 20</w:t>
                      </w:r>
                      <w:r w:rsidR="00934502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24</w:t>
                      </w:r>
                      <w:r w:rsidR="00326D9D" w:rsidRPr="00653335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934502" w:rsidRPr="00653335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6</w:t>
                      </w:r>
                    </w:p>
                    <w:tbl>
                      <w:tblPr>
                        <w:tblStyle w:val="a9"/>
                        <w:tblW w:w="10581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564"/>
                        <w:gridCol w:w="2672"/>
                        <w:gridCol w:w="2672"/>
                        <w:gridCol w:w="2673"/>
                      </w:tblGrid>
                      <w:tr w:rsidR="00934502" w14:paraId="31AFEADA" w14:textId="77777777" w:rsidTr="00AF34A0">
                        <w:tc>
                          <w:tcPr>
                            <w:tcW w:w="2564" w:type="dxa"/>
                          </w:tcPr>
                          <w:p w14:paraId="6DEB8453" w14:textId="66810349" w:rsidR="00934502" w:rsidRPr="00934502" w:rsidRDefault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高等数学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A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4.7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 w14:paraId="7F405F08" w14:textId="74415AEB" w:rsidR="00934502" w:rsidRPr="00934502" w:rsidRDefault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大学物理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B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4.9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 w14:paraId="638AB1E9" w14:textId="13F8FC4D" w:rsidR="00934502" w:rsidRPr="00934502" w:rsidRDefault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物联网工程导论（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4.5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5AD82929" w14:textId="36036257" w:rsidR="00934502" w:rsidRPr="00934502" w:rsidRDefault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Linux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操作系统（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4.5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  <w:tr w:rsidR="00934502" w14:paraId="6C2AAE50" w14:textId="77777777" w:rsidTr="00AF34A0">
                        <w:tc>
                          <w:tcPr>
                            <w:tcW w:w="2564" w:type="dxa"/>
                          </w:tcPr>
                          <w:p w14:paraId="44D188AF" w14:textId="1340A122" w:rsidR="00934502" w:rsidRPr="00934502" w:rsidRDefault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计算机组成原理（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4.5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 w14:paraId="35757319" w14:textId="5EB81D5D" w:rsidR="00934502" w:rsidRPr="00934502" w:rsidRDefault="00934502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移动应用开发（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4.5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672" w:type="dxa"/>
                          </w:tcPr>
                          <w:p w14:paraId="75CD5188" w14:textId="1D80369E" w:rsidR="00934502" w:rsidRPr="00934502" w:rsidRDefault="000716FD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Java Web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开发（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4.5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14:paraId="60BDCB3C" w14:textId="5ABC143A" w:rsidR="00934502" w:rsidRPr="00934502" w:rsidRDefault="000716FD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数据库（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4.6</w:t>
                            </w:r>
                            <w:r w:rsidRPr="00934502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</w:p>
                        </w:tc>
                      </w:tr>
                    </w:tbl>
                    <w:p w14:paraId="0D03CD84" w14:textId="530FCAC6" w:rsidR="000C78BF" w:rsidRPr="00934502" w:rsidRDefault="000C78BF" w:rsidP="00361D58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15AD2F4B" wp14:editId="4F8135AB">
                <wp:simplePos x="0" y="0"/>
                <wp:positionH relativeFrom="column">
                  <wp:posOffset>-525145</wp:posOffset>
                </wp:positionH>
                <wp:positionV relativeFrom="paragraph">
                  <wp:posOffset>248920</wp:posOffset>
                </wp:positionV>
                <wp:extent cx="880110" cy="38227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CD47" w14:textId="77777777" w:rsidR="000C78BF" w:rsidRPr="00BD33FE" w:rsidRDefault="00000000">
                            <w:pPr>
                              <w:jc w:val="distribute"/>
                              <w:rPr>
                                <w:rFonts w:ascii="华文仿宋" w:eastAsia="华文仿宋" w:hAnsi="华文仿宋" w:cs="汉仪文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D33FE"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D2F4B" id="文本框 4" o:spid="_x0000_s1027" type="#_x0000_t202" style="position:absolute;left:0;text-align:left;margin-left:-41.35pt;margin-top:19.6pt;width:69.3pt;height:30.1pt;z-index:25125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" filled="f" stroked="f" strokeweight=".5pt">
                <v:textbox>
                  <w:txbxContent>
                    <w:p w14:paraId="7330CD47" w14:textId="77777777" w:rsidR="000C78BF" w:rsidRPr="00BD33FE" w:rsidRDefault="00000000">
                      <w:pPr>
                        <w:jc w:val="distribute"/>
                        <w:rPr>
                          <w:rFonts w:ascii="华文仿宋" w:eastAsia="华文仿宋" w:hAnsi="华文仿宋" w:cs="汉仪文黑-55简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BD33FE"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48768" behindDoc="0" locked="0" layoutInCell="1" allowOverlap="1" wp14:anchorId="75B6D8E1" wp14:editId="16261F08">
                <wp:simplePos x="0" y="0"/>
                <wp:positionH relativeFrom="column">
                  <wp:posOffset>-768350</wp:posOffset>
                </wp:positionH>
                <wp:positionV relativeFrom="paragraph">
                  <wp:posOffset>403225</wp:posOffset>
                </wp:positionV>
                <wp:extent cx="196850" cy="175260"/>
                <wp:effectExtent l="0" t="0" r="0" b="0"/>
                <wp:wrapNone/>
                <wp:docPr id="58380" name="任意多边形 58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6850" cy="175260"/>
                        </a:xfrm>
                        <a:custGeom>
                          <a:avLst/>
                          <a:gdLst>
                            <a:gd name="T0" fmla="*/ 1723131225 w 123"/>
                            <a:gd name="T1" fmla="*/ 1397853214 h 107"/>
                            <a:gd name="T2" fmla="*/ 1611057984 w 123"/>
                            <a:gd name="T3" fmla="*/ 1495700958 h 107"/>
                            <a:gd name="T4" fmla="*/ 1498984743 w 123"/>
                            <a:gd name="T5" fmla="*/ 1397853214 h 107"/>
                            <a:gd name="T6" fmla="*/ 1611057984 w 123"/>
                            <a:gd name="T7" fmla="*/ 1174195354 h 107"/>
                            <a:gd name="T8" fmla="*/ 1723131225 w 123"/>
                            <a:gd name="T9" fmla="*/ 1397853214 h 107"/>
                            <a:gd name="T10" fmla="*/ 1555019492 w 123"/>
                            <a:gd name="T11" fmla="*/ 587097677 h 107"/>
                            <a:gd name="T12" fmla="*/ 1555019492 w 123"/>
                            <a:gd name="T13" fmla="*/ 1076343872 h 107"/>
                            <a:gd name="T14" fmla="*/ 1611057984 w 123"/>
                            <a:gd name="T15" fmla="*/ 1118281824 h 107"/>
                            <a:gd name="T16" fmla="*/ 1667092733 w 123"/>
                            <a:gd name="T17" fmla="*/ 1076343872 h 107"/>
                            <a:gd name="T18" fmla="*/ 1667092733 w 123"/>
                            <a:gd name="T19" fmla="*/ 587097677 h 107"/>
                            <a:gd name="T20" fmla="*/ 1611057984 w 123"/>
                            <a:gd name="T21" fmla="*/ 531184147 h 107"/>
                            <a:gd name="T22" fmla="*/ 1555019492 w 123"/>
                            <a:gd name="T23" fmla="*/ 587097677 h 107"/>
                            <a:gd name="T24" fmla="*/ 1597048361 w 123"/>
                            <a:gd name="T25" fmla="*/ 475270616 h 107"/>
                            <a:gd name="T26" fmla="*/ 1456955874 w 123"/>
                            <a:gd name="T27" fmla="*/ 503225512 h 107"/>
                            <a:gd name="T28" fmla="*/ 1456955874 w 123"/>
                            <a:gd name="T29" fmla="*/ 964516811 h 107"/>
                            <a:gd name="T30" fmla="*/ 854560801 w 123"/>
                            <a:gd name="T31" fmla="*/ 1230108885 h 107"/>
                            <a:gd name="T32" fmla="*/ 266175351 w 123"/>
                            <a:gd name="T33" fmla="*/ 964516811 h 107"/>
                            <a:gd name="T34" fmla="*/ 266175351 w 123"/>
                            <a:gd name="T35" fmla="*/ 503225512 h 107"/>
                            <a:gd name="T36" fmla="*/ 126082864 w 123"/>
                            <a:gd name="T37" fmla="*/ 475270616 h 107"/>
                            <a:gd name="T38" fmla="*/ 0 w 123"/>
                            <a:gd name="T39" fmla="*/ 321505604 h 107"/>
                            <a:gd name="T40" fmla="*/ 126082864 w 123"/>
                            <a:gd name="T41" fmla="*/ 167740591 h 107"/>
                            <a:gd name="T42" fmla="*/ 826541555 w 123"/>
                            <a:gd name="T43" fmla="*/ 0 h 107"/>
                            <a:gd name="T44" fmla="*/ 854560801 w 123"/>
                            <a:gd name="T45" fmla="*/ 0 h 107"/>
                            <a:gd name="T46" fmla="*/ 896589670 w 123"/>
                            <a:gd name="T47" fmla="*/ 0 h 107"/>
                            <a:gd name="T48" fmla="*/ 1597048361 w 123"/>
                            <a:gd name="T49" fmla="*/ 167740591 h 107"/>
                            <a:gd name="T50" fmla="*/ 1723131225 w 123"/>
                            <a:gd name="T51" fmla="*/ 321505604 h 107"/>
                            <a:gd name="T52" fmla="*/ 1597048361 w 123"/>
                            <a:gd name="T53" fmla="*/ 475270616 h 107"/>
                            <a:gd name="T54" fmla="*/ 1344882633 w 123"/>
                            <a:gd name="T55" fmla="*/ 531184147 h 107"/>
                            <a:gd name="T56" fmla="*/ 896589670 w 123"/>
                            <a:gd name="T57" fmla="*/ 643011207 h 107"/>
                            <a:gd name="T58" fmla="*/ 854560801 w 123"/>
                            <a:gd name="T59" fmla="*/ 643011207 h 107"/>
                            <a:gd name="T60" fmla="*/ 826541555 w 123"/>
                            <a:gd name="T61" fmla="*/ 643011207 h 107"/>
                            <a:gd name="T62" fmla="*/ 378248591 w 123"/>
                            <a:gd name="T63" fmla="*/ 531184147 h 107"/>
                            <a:gd name="T64" fmla="*/ 378248591 w 123"/>
                            <a:gd name="T65" fmla="*/ 964516811 h 107"/>
                            <a:gd name="T66" fmla="*/ 854560801 w 123"/>
                            <a:gd name="T67" fmla="*/ 1118281824 h 107"/>
                            <a:gd name="T68" fmla="*/ 1344882633 w 123"/>
                            <a:gd name="T69" fmla="*/ 964516811 h 107"/>
                            <a:gd name="T70" fmla="*/ 1344882633 w 123"/>
                            <a:gd name="T71" fmla="*/ 531184147 h 107"/>
                            <a:gd name="T72" fmla="*/ 1569029115 w 123"/>
                            <a:gd name="T73" fmla="*/ 377419134 h 107"/>
                            <a:gd name="T74" fmla="*/ 1611057984 w 123"/>
                            <a:gd name="T75" fmla="*/ 321505604 h 107"/>
                            <a:gd name="T76" fmla="*/ 1569029115 w 123"/>
                            <a:gd name="T77" fmla="*/ 265592073 h 107"/>
                            <a:gd name="T78" fmla="*/ 868570424 w 123"/>
                            <a:gd name="T79" fmla="*/ 111827061 h 107"/>
                            <a:gd name="T80" fmla="*/ 854560801 w 123"/>
                            <a:gd name="T81" fmla="*/ 97847743 h 107"/>
                            <a:gd name="T82" fmla="*/ 854560801 w 123"/>
                            <a:gd name="T83" fmla="*/ 111827061 h 107"/>
                            <a:gd name="T84" fmla="*/ 154102110 w 123"/>
                            <a:gd name="T85" fmla="*/ 265592073 h 107"/>
                            <a:gd name="T86" fmla="*/ 112073241 w 123"/>
                            <a:gd name="T87" fmla="*/ 321505604 h 107"/>
                            <a:gd name="T88" fmla="*/ 154102110 w 123"/>
                            <a:gd name="T89" fmla="*/ 377419134 h 107"/>
                            <a:gd name="T90" fmla="*/ 854560801 w 123"/>
                            <a:gd name="T91" fmla="*/ 531184147 h 107"/>
                            <a:gd name="T92" fmla="*/ 854560801 w 123"/>
                            <a:gd name="T93" fmla="*/ 531184147 h 107"/>
                            <a:gd name="T94" fmla="*/ 868570424 w 123"/>
                            <a:gd name="T95" fmla="*/ 531184147 h 107"/>
                            <a:gd name="T96" fmla="*/ 1569029115 w 123"/>
                            <a:gd name="T97" fmla="*/ 377419134 h 107"/>
                            <a:gd name="T98" fmla="*/ 1569029115 w 123"/>
                            <a:gd name="T99" fmla="*/ 377419134 h 107"/>
                            <a:gd name="T100" fmla="*/ 1569029115 w 123"/>
                            <a:gd name="T101" fmla="*/ 377419134 h 107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123" h="107">
                              <a:moveTo>
                                <a:pt x="123" y="100"/>
                              </a:moveTo>
                              <a:cubicBezTo>
                                <a:pt x="123" y="104"/>
                                <a:pt x="119" y="107"/>
                                <a:pt x="115" y="107"/>
                              </a:cubicBezTo>
                              <a:cubicBezTo>
                                <a:pt x="111" y="107"/>
                                <a:pt x="107" y="104"/>
                                <a:pt x="107" y="100"/>
                              </a:cubicBezTo>
                              <a:cubicBezTo>
                                <a:pt x="107" y="95"/>
                                <a:pt x="111" y="84"/>
                                <a:pt x="115" y="84"/>
                              </a:cubicBezTo>
                              <a:cubicBezTo>
                                <a:pt x="119" y="84"/>
                                <a:pt x="123" y="95"/>
                                <a:pt x="123" y="100"/>
                              </a:cubicBezTo>
                              <a:close/>
                              <a:moveTo>
                                <a:pt x="111" y="42"/>
                              </a:moveTo>
                              <a:cubicBezTo>
                                <a:pt x="111" y="77"/>
                                <a:pt x="111" y="77"/>
                                <a:pt x="111" y="77"/>
                              </a:cubicBezTo>
                              <a:cubicBezTo>
                                <a:pt x="111" y="79"/>
                                <a:pt x="113" y="80"/>
                                <a:pt x="115" y="80"/>
                              </a:cubicBezTo>
                              <a:cubicBezTo>
                                <a:pt x="117" y="80"/>
                                <a:pt x="119" y="79"/>
                                <a:pt x="119" y="77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19" y="40"/>
                                <a:pt x="117" y="38"/>
                                <a:pt x="115" y="38"/>
                              </a:cubicBezTo>
                              <a:cubicBezTo>
                                <a:pt x="113" y="38"/>
                                <a:pt x="111" y="40"/>
                                <a:pt x="111" y="42"/>
                              </a:cubicBezTo>
                              <a:close/>
                              <a:moveTo>
                                <a:pt x="114" y="34"/>
                              </a:moveTo>
                              <a:cubicBezTo>
                                <a:pt x="104" y="36"/>
                                <a:pt x="104" y="36"/>
                                <a:pt x="104" y="36"/>
                              </a:cubicBezTo>
                              <a:cubicBezTo>
                                <a:pt x="104" y="69"/>
                                <a:pt x="104" y="69"/>
                                <a:pt x="104" y="69"/>
                              </a:cubicBezTo>
                              <a:cubicBezTo>
                                <a:pt x="104" y="79"/>
                                <a:pt x="92" y="88"/>
                                <a:pt x="61" y="88"/>
                              </a:cubicBezTo>
                              <a:cubicBezTo>
                                <a:pt x="31" y="88"/>
                                <a:pt x="19" y="79"/>
                                <a:pt x="19" y="69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9" y="34"/>
                                <a:pt x="9" y="34"/>
                                <a:pt x="9" y="34"/>
                              </a:cubicBezTo>
                              <a:cubicBezTo>
                                <a:pt x="4" y="33"/>
                                <a:pt x="0" y="28"/>
                                <a:pt x="0" y="23"/>
                              </a:cubicBezTo>
                              <a:cubicBezTo>
                                <a:pt x="0" y="17"/>
                                <a:pt x="4" y="13"/>
                                <a:pt x="9" y="12"/>
                              </a:cubicBezTo>
                              <a:cubicBezTo>
                                <a:pt x="59" y="0"/>
                                <a:pt x="59" y="0"/>
                                <a:pt x="59" y="0"/>
                              </a:cubicBezTo>
                              <a:cubicBezTo>
                                <a:pt x="60" y="0"/>
                                <a:pt x="61" y="0"/>
                                <a:pt x="61" y="0"/>
                              </a:cubicBezTo>
                              <a:cubicBezTo>
                                <a:pt x="62" y="0"/>
                                <a:pt x="63" y="0"/>
                                <a:pt x="64" y="0"/>
                              </a:cubicBezTo>
                              <a:cubicBezTo>
                                <a:pt x="114" y="12"/>
                                <a:pt x="114" y="12"/>
                                <a:pt x="114" y="12"/>
                              </a:cubicBezTo>
                              <a:cubicBezTo>
                                <a:pt x="119" y="13"/>
                                <a:pt x="123" y="17"/>
                                <a:pt x="123" y="23"/>
                              </a:cubicBezTo>
                              <a:cubicBezTo>
                                <a:pt x="123" y="28"/>
                                <a:pt x="119" y="33"/>
                                <a:pt x="114" y="34"/>
                              </a:cubicBezTo>
                              <a:close/>
                              <a:moveTo>
                                <a:pt x="96" y="38"/>
                              </a:moveTo>
                              <a:cubicBezTo>
                                <a:pt x="64" y="46"/>
                                <a:pt x="64" y="46"/>
                                <a:pt x="64" y="46"/>
                              </a:cubicBezTo>
                              <a:cubicBezTo>
                                <a:pt x="63" y="46"/>
                                <a:pt x="62" y="46"/>
                                <a:pt x="61" y="46"/>
                              </a:cubicBezTo>
                              <a:cubicBezTo>
                                <a:pt x="61" y="46"/>
                                <a:pt x="60" y="46"/>
                                <a:pt x="59" y="46"/>
                              </a:cubicBez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27" y="69"/>
                                <a:pt x="27" y="69"/>
                                <a:pt x="27" y="69"/>
                              </a:cubicBezTo>
                              <a:cubicBezTo>
                                <a:pt x="27" y="73"/>
                                <a:pt x="38" y="80"/>
                                <a:pt x="61" y="80"/>
                              </a:cubicBezTo>
                              <a:cubicBezTo>
                                <a:pt x="84" y="80"/>
                                <a:pt x="96" y="73"/>
                                <a:pt x="96" y="69"/>
                              </a:cubicBezTo>
                              <a:lnTo>
                                <a:pt x="96" y="38"/>
                              </a:lnTo>
                              <a:close/>
                              <a:moveTo>
                                <a:pt x="112" y="27"/>
                              </a:moveTo>
                              <a:cubicBezTo>
                                <a:pt x="114" y="26"/>
                                <a:pt x="115" y="25"/>
                                <a:pt x="115" y="23"/>
                              </a:cubicBezTo>
                              <a:cubicBezTo>
                                <a:pt x="115" y="21"/>
                                <a:pt x="114" y="19"/>
                                <a:pt x="112" y="19"/>
                              </a:cubicBezTo>
                              <a:cubicBezTo>
                                <a:pt x="62" y="8"/>
                                <a:pt x="62" y="8"/>
                                <a:pt x="62" y="8"/>
                              </a:cubicBezTo>
                              <a:cubicBezTo>
                                <a:pt x="61" y="7"/>
                                <a:pt x="61" y="7"/>
                                <a:pt x="61" y="7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9" y="19"/>
                                <a:pt x="8" y="21"/>
                                <a:pt x="8" y="23"/>
                              </a:cubicBezTo>
                              <a:cubicBezTo>
                                <a:pt x="8" y="25"/>
                                <a:pt x="9" y="26"/>
                                <a:pt x="11" y="27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1" y="38"/>
                                <a:pt x="61" y="38"/>
                                <a:pt x="61" y="38"/>
                              </a:cubicBezTo>
                              <a:cubicBezTo>
                                <a:pt x="62" y="38"/>
                                <a:pt x="62" y="38"/>
                                <a:pt x="62" y="38"/>
                              </a:cubicBezTo>
                              <a:lnTo>
                                <a:pt x="112" y="27"/>
                              </a:lnTo>
                              <a:close/>
                              <a:moveTo>
                                <a:pt x="112" y="27"/>
                              </a:moveTo>
                              <a:cubicBezTo>
                                <a:pt x="112" y="27"/>
                                <a:pt x="112" y="27"/>
                                <a:pt x="112" y="27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4C8B" id="任意多边形 58380" o:spid="_x0000_s1026" style="position:absolute;margin-left:-60.5pt;margin-top:31.75pt;width:15.5pt;height:13.8pt;z-index:2508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3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" path="m123,100v,4,-4,7,-8,7c111,107,107,104,107,100v,-5,4,-16,8,-16c119,84,123,95,123,100xm111,42v,35,,35,,35c111,79,113,80,115,80v2,,4,-1,4,-3c119,42,119,42,119,42v,-2,-2,-4,-4,-4c113,38,111,40,111,42xm114,34v-10,2,-10,2,-10,2c104,69,104,69,104,69v,10,-12,19,-43,19c31,88,19,79,19,69v,-33,,-33,,-33c9,34,9,34,9,34,4,33,,28,,23,,17,4,13,9,12,59,,59,,59,v1,,2,,2,c62,,63,,64,v50,12,50,12,50,12c119,13,123,17,123,23v,5,-4,10,-9,11xm96,38c64,46,64,46,64,46v-1,,-2,,-3,c61,46,60,46,59,46,27,38,27,38,27,38v,31,,31,,31c27,73,38,80,61,80v23,,35,-7,35,-11l96,38xm112,27v2,-1,3,-2,3,-4c115,21,114,19,112,19,62,8,62,8,62,8,61,7,61,7,61,7v,1,,1,,1c11,19,11,19,11,19v-2,,-3,2,-3,4c8,25,9,26,11,27,61,38,61,38,61,38v,,,,,c62,38,62,38,62,38l112,27xm112,27v,,,,,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0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835456" behindDoc="0" locked="0" layoutInCell="1" allowOverlap="1" wp14:anchorId="7BFC26A3" wp14:editId="5A87C995">
                <wp:simplePos x="0" y="0"/>
                <wp:positionH relativeFrom="column">
                  <wp:posOffset>-843280</wp:posOffset>
                </wp:positionH>
                <wp:positionV relativeFrom="paragraph">
                  <wp:posOffset>360251</wp:posOffset>
                </wp:positionV>
                <wp:extent cx="6963410" cy="250190"/>
                <wp:effectExtent l="0" t="0" r="889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250190"/>
                          <a:chOff x="2401" y="3610"/>
                          <a:chExt cx="10966" cy="394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4229" y="3610"/>
                            <a:ext cx="9138" cy="3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401" y="3610"/>
                            <a:ext cx="1949" cy="3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21F138" id="组合 16" o:spid="_x0000_s1026" style="position:absolute;margin-left:-66.4pt;margin-top:28.35pt;width:548.3pt;height:19.7pt;z-index:250835456;mso-width-relative:margin" coordorigin="2401,3610" coordsize="109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">
                <v:rect id="矩形 15" o:spid="_x0000_s1027" style="position:absolute;left:4229;top:3610;width:9138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" fillcolor="#f2f2f2 [3052]" stroked="f" strokeweight="1pt"/>
                <v:rect id="矩形 2" o:spid="_x0000_s1028" style="position:absolute;left:2401;top:3610;width:1949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" fillcolor="#404040 [2429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34880" behindDoc="0" locked="0" layoutInCell="1" allowOverlap="1" wp14:anchorId="345A1CD4" wp14:editId="02B5F88E">
                <wp:simplePos x="0" y="0"/>
                <wp:positionH relativeFrom="column">
                  <wp:posOffset>-843915</wp:posOffset>
                </wp:positionH>
                <wp:positionV relativeFrom="paragraph">
                  <wp:posOffset>1741170</wp:posOffset>
                </wp:positionV>
                <wp:extent cx="6963410" cy="250190"/>
                <wp:effectExtent l="0" t="0" r="8890" b="0"/>
                <wp:wrapNone/>
                <wp:docPr id="2054428056" name="组合 2054428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250190"/>
                          <a:chOff x="2401" y="3610"/>
                          <a:chExt cx="10966" cy="394"/>
                        </a:xfrm>
                      </wpg:grpSpPr>
                      <wps:wsp>
                        <wps:cNvPr id="1601963098" name="矩形 15"/>
                        <wps:cNvSpPr/>
                        <wps:spPr>
                          <a:xfrm>
                            <a:off x="4229" y="3610"/>
                            <a:ext cx="9138" cy="3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1321850" name="矩形 2"/>
                        <wps:cNvSpPr/>
                        <wps:spPr>
                          <a:xfrm>
                            <a:off x="2401" y="3610"/>
                            <a:ext cx="1949" cy="3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4DD2DF" id="组合 2054428056" o:spid="_x0000_s1026" style="position:absolute;margin-left:-66.45pt;margin-top:137.1pt;width:548.3pt;height:19.7pt;z-index:251834880;mso-width-relative:margin" coordorigin="2401,3610" coordsize="109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">
                <v:rect id="矩形 15" o:spid="_x0000_s1027" style="position:absolute;left:4229;top:3610;width:9138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" fillcolor="#f2f2f2 [3052]" stroked="f" strokeweight="1pt"/>
                <v:rect id="矩形 2" o:spid="_x0000_s1028" style="position:absolute;left:2401;top:3610;width:1949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" fillcolor="#404040 [2429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4208ED5C" wp14:editId="1A0D1589">
                <wp:simplePos x="0" y="0"/>
                <wp:positionH relativeFrom="column">
                  <wp:posOffset>-525780</wp:posOffset>
                </wp:positionH>
                <wp:positionV relativeFrom="paragraph">
                  <wp:posOffset>1625600</wp:posOffset>
                </wp:positionV>
                <wp:extent cx="897255" cy="435610"/>
                <wp:effectExtent l="0" t="0" r="0" b="2540"/>
                <wp:wrapNone/>
                <wp:docPr id="976882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F0663" w14:textId="77777777" w:rsidR="00186A4A" w:rsidRPr="00BD33FE" w:rsidRDefault="00186A4A" w:rsidP="00186A4A">
                            <w:pPr>
                              <w:jc w:val="distribute"/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8ED5C" id="文本框 5" o:spid="_x0000_s1028" type="#_x0000_t202" style="position:absolute;left:0;text-align:left;margin-left:-41.4pt;margin-top:128pt;width:70.65pt;height:34.3pt;z-index:25227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" filled="f" stroked="f" strokeweight=".5pt">
                <v:textbox>
                  <w:txbxContent>
                    <w:p w14:paraId="441F0663" w14:textId="77777777" w:rsidR="00186A4A" w:rsidRPr="00BD33FE" w:rsidRDefault="00186A4A" w:rsidP="00186A4A">
                      <w:pPr>
                        <w:jc w:val="distribute"/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4705ACC" wp14:editId="02FFFA39">
                <wp:simplePos x="0" y="0"/>
                <wp:positionH relativeFrom="column">
                  <wp:posOffset>-776605</wp:posOffset>
                </wp:positionH>
                <wp:positionV relativeFrom="paragraph">
                  <wp:posOffset>1784350</wp:posOffset>
                </wp:positionV>
                <wp:extent cx="160655" cy="159385"/>
                <wp:effectExtent l="0" t="0" r="0" b="0"/>
                <wp:wrapNone/>
                <wp:docPr id="476023502" name="任意多边形 56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655" cy="159385"/>
                        </a:xfrm>
                        <a:custGeom>
                          <a:avLst/>
                          <a:gdLst>
                            <a:gd name="T0" fmla="*/ 380518362 w 634"/>
                            <a:gd name="T1" fmla="*/ 151100907 h 619"/>
                            <a:gd name="T2" fmla="*/ 380518362 w 634"/>
                            <a:gd name="T3" fmla="*/ 151100907 h 619"/>
                            <a:gd name="T4" fmla="*/ 380518362 w 634"/>
                            <a:gd name="T5" fmla="*/ 348940850 h 619"/>
                            <a:gd name="T6" fmla="*/ 352092354 w 634"/>
                            <a:gd name="T7" fmla="*/ 377112138 h 619"/>
                            <a:gd name="T8" fmla="*/ 57497441 w 634"/>
                            <a:gd name="T9" fmla="*/ 377112138 h 619"/>
                            <a:gd name="T10" fmla="*/ 29071433 w 634"/>
                            <a:gd name="T11" fmla="*/ 348940850 h 619"/>
                            <a:gd name="T12" fmla="*/ 29071433 w 634"/>
                            <a:gd name="T13" fmla="*/ 47379166 h 619"/>
                            <a:gd name="T14" fmla="*/ 57497441 w 634"/>
                            <a:gd name="T15" fmla="*/ 18567749 h 619"/>
                            <a:gd name="T16" fmla="*/ 257124119 w 634"/>
                            <a:gd name="T17" fmla="*/ 18567749 h 619"/>
                            <a:gd name="T18" fmla="*/ 257124119 w 634"/>
                            <a:gd name="T19" fmla="*/ 0 h 619"/>
                            <a:gd name="T20" fmla="*/ 57497441 w 634"/>
                            <a:gd name="T21" fmla="*/ 0 h 619"/>
                            <a:gd name="T22" fmla="*/ 0 w 634"/>
                            <a:gd name="T23" fmla="*/ 47379166 h 619"/>
                            <a:gd name="T24" fmla="*/ 0 w 634"/>
                            <a:gd name="T25" fmla="*/ 348940850 h 619"/>
                            <a:gd name="T26" fmla="*/ 57497441 w 634"/>
                            <a:gd name="T27" fmla="*/ 395679887 h 619"/>
                            <a:gd name="T28" fmla="*/ 352092354 w 634"/>
                            <a:gd name="T29" fmla="*/ 395679887 h 619"/>
                            <a:gd name="T30" fmla="*/ 408943566 w 634"/>
                            <a:gd name="T31" fmla="*/ 348940850 h 619"/>
                            <a:gd name="T32" fmla="*/ 408943566 w 634"/>
                            <a:gd name="T33" fmla="*/ 151100907 h 619"/>
                            <a:gd name="T34" fmla="*/ 380518362 w 634"/>
                            <a:gd name="T35" fmla="*/ 151100907 h 619"/>
                            <a:gd name="T36" fmla="*/ 104658444 w 634"/>
                            <a:gd name="T37" fmla="*/ 226651360 h 619"/>
                            <a:gd name="T38" fmla="*/ 104658444 w 634"/>
                            <a:gd name="T39" fmla="*/ 226651360 h 619"/>
                            <a:gd name="T40" fmla="*/ 47807231 w 634"/>
                            <a:gd name="T41" fmla="*/ 330373102 h 619"/>
                            <a:gd name="T42" fmla="*/ 66542226 w 634"/>
                            <a:gd name="T43" fmla="*/ 348940850 h 619"/>
                            <a:gd name="T44" fmla="*/ 180891684 w 634"/>
                            <a:gd name="T45" fmla="*/ 292598275 h 619"/>
                            <a:gd name="T46" fmla="*/ 190581893 w 634"/>
                            <a:gd name="T47" fmla="*/ 292598275 h 619"/>
                            <a:gd name="T48" fmla="*/ 390208571 w 634"/>
                            <a:gd name="T49" fmla="*/ 94118202 h 619"/>
                            <a:gd name="T50" fmla="*/ 390208571 w 634"/>
                            <a:gd name="T51" fmla="*/ 56342575 h 619"/>
                            <a:gd name="T52" fmla="*/ 342401340 w 634"/>
                            <a:gd name="T53" fmla="*/ 18567749 h 619"/>
                            <a:gd name="T54" fmla="*/ 304285122 w 634"/>
                            <a:gd name="T55" fmla="*/ 18567749 h 619"/>
                            <a:gd name="T56" fmla="*/ 114349457 w 634"/>
                            <a:gd name="T57" fmla="*/ 207443482 h 619"/>
                            <a:gd name="T58" fmla="*/ 104658444 w 634"/>
                            <a:gd name="T59" fmla="*/ 226651360 h 619"/>
                            <a:gd name="T60" fmla="*/ 313976136 w 634"/>
                            <a:gd name="T61" fmla="*/ 47379166 h 619"/>
                            <a:gd name="T62" fmla="*/ 313976136 w 634"/>
                            <a:gd name="T63" fmla="*/ 47379166 h 619"/>
                            <a:gd name="T64" fmla="*/ 333357359 w 634"/>
                            <a:gd name="T65" fmla="*/ 47379166 h 619"/>
                            <a:gd name="T66" fmla="*/ 361782563 w 634"/>
                            <a:gd name="T67" fmla="*/ 65946915 h 619"/>
                            <a:gd name="T68" fmla="*/ 361782563 w 634"/>
                            <a:gd name="T69" fmla="*/ 85153992 h 619"/>
                            <a:gd name="T70" fmla="*/ 333357359 w 634"/>
                            <a:gd name="T71" fmla="*/ 113326080 h 619"/>
                            <a:gd name="T72" fmla="*/ 295240337 w 634"/>
                            <a:gd name="T73" fmla="*/ 65946915 h 619"/>
                            <a:gd name="T74" fmla="*/ 313976136 w 634"/>
                            <a:gd name="T75" fmla="*/ 47379166 h 619"/>
                            <a:gd name="T76" fmla="*/ 276505342 w 634"/>
                            <a:gd name="T77" fmla="*/ 85153992 h 619"/>
                            <a:gd name="T78" fmla="*/ 276505342 w 634"/>
                            <a:gd name="T79" fmla="*/ 85153992 h 619"/>
                            <a:gd name="T80" fmla="*/ 313976136 w 634"/>
                            <a:gd name="T81" fmla="*/ 131893029 h 619"/>
                            <a:gd name="T82" fmla="*/ 171846898 w 634"/>
                            <a:gd name="T83" fmla="*/ 273390397 h 619"/>
                            <a:gd name="T84" fmla="*/ 133730681 w 634"/>
                            <a:gd name="T85" fmla="*/ 226651360 h 619"/>
                            <a:gd name="T86" fmla="*/ 276505342 w 634"/>
                            <a:gd name="T87" fmla="*/ 85153992 h 619"/>
                            <a:gd name="T88" fmla="*/ 152465675 w 634"/>
                            <a:gd name="T89" fmla="*/ 282993936 h 619"/>
                            <a:gd name="T90" fmla="*/ 152465675 w 634"/>
                            <a:gd name="T91" fmla="*/ 282993936 h 619"/>
                            <a:gd name="T92" fmla="*/ 85923449 w 634"/>
                            <a:gd name="T93" fmla="*/ 330373102 h 619"/>
                            <a:gd name="T94" fmla="*/ 76232436 w 634"/>
                            <a:gd name="T95" fmla="*/ 320769563 h 619"/>
                            <a:gd name="T96" fmla="*/ 114349457 w 634"/>
                            <a:gd name="T97" fmla="*/ 254822648 h 619"/>
                            <a:gd name="T98" fmla="*/ 152465675 w 634"/>
                            <a:gd name="T99" fmla="*/ 282993936 h 619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589" y="236"/>
                              </a:moveTo>
                              <a:lnTo>
                                <a:pt x="589" y="236"/>
                              </a:lnTo>
                              <a:cubicBezTo>
                                <a:pt x="589" y="545"/>
                                <a:pt x="589" y="545"/>
                                <a:pt x="589" y="545"/>
                              </a:cubicBezTo>
                              <a:cubicBezTo>
                                <a:pt x="589" y="559"/>
                                <a:pt x="575" y="589"/>
                                <a:pt x="545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5" y="559"/>
                                <a:pt x="45" y="545"/>
                              </a:cubicBezTo>
                              <a:cubicBezTo>
                                <a:pt x="45" y="74"/>
                                <a:pt x="45" y="74"/>
                                <a:pt x="45" y="74"/>
                              </a:cubicBezTo>
                              <a:cubicBezTo>
                                <a:pt x="45" y="59"/>
                                <a:pt x="59" y="29"/>
                                <a:pt x="89" y="29"/>
                              </a:cubicBezTo>
                              <a:cubicBezTo>
                                <a:pt x="398" y="29"/>
                                <a:pt x="398" y="29"/>
                                <a:pt x="398" y="29"/>
                              </a:cubicBezTo>
                              <a:cubicBezTo>
                                <a:pt x="398" y="0"/>
                                <a:pt x="398" y="0"/>
                                <a:pt x="398" y="0"/>
                              </a:cubicBez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45" y="0"/>
                                <a:pt x="0" y="29"/>
                                <a:pt x="0" y="7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0" y="589"/>
                                <a:pt x="45" y="618"/>
                                <a:pt x="89" y="618"/>
                              </a:cubicBezTo>
                              <a:cubicBezTo>
                                <a:pt x="545" y="618"/>
                                <a:pt x="545" y="618"/>
                                <a:pt x="545" y="618"/>
                              </a:cubicBezTo>
                              <a:cubicBezTo>
                                <a:pt x="589" y="618"/>
                                <a:pt x="633" y="589"/>
                                <a:pt x="633" y="545"/>
                              </a:cubicBezTo>
                              <a:cubicBezTo>
                                <a:pt x="633" y="236"/>
                                <a:pt x="633" y="236"/>
                                <a:pt x="633" y="236"/>
                              </a:cubicBezTo>
                              <a:lnTo>
                                <a:pt x="589" y="236"/>
                              </a:lnTo>
                              <a:close/>
                              <a:moveTo>
                                <a:pt x="162" y="354"/>
                              </a:moveTo>
                              <a:lnTo>
                                <a:pt x="162" y="354"/>
                              </a:lnTo>
                              <a:cubicBezTo>
                                <a:pt x="74" y="516"/>
                                <a:pt x="74" y="516"/>
                                <a:pt x="74" y="516"/>
                              </a:cubicBezTo>
                              <a:cubicBezTo>
                                <a:pt x="74" y="545"/>
                                <a:pt x="89" y="559"/>
                                <a:pt x="103" y="545"/>
                              </a:cubicBezTo>
                              <a:cubicBezTo>
                                <a:pt x="280" y="457"/>
                                <a:pt x="280" y="457"/>
                                <a:pt x="280" y="457"/>
                              </a:cubicBezTo>
                              <a:lnTo>
                                <a:pt x="295" y="457"/>
                              </a:lnTo>
                              <a:cubicBezTo>
                                <a:pt x="604" y="147"/>
                                <a:pt x="604" y="147"/>
                                <a:pt x="604" y="147"/>
                              </a:cubicBezTo>
                              <a:cubicBezTo>
                                <a:pt x="619" y="133"/>
                                <a:pt x="619" y="103"/>
                                <a:pt x="604" y="88"/>
                              </a:cubicBezTo>
                              <a:cubicBezTo>
                                <a:pt x="530" y="29"/>
                                <a:pt x="530" y="29"/>
                                <a:pt x="530" y="29"/>
                              </a:cubicBezTo>
                              <a:cubicBezTo>
                                <a:pt x="516" y="15"/>
                                <a:pt x="486" y="15"/>
                                <a:pt x="471" y="29"/>
                              </a:cubicBezTo>
                              <a:cubicBezTo>
                                <a:pt x="177" y="324"/>
                                <a:pt x="177" y="324"/>
                                <a:pt x="177" y="324"/>
                              </a:cubicBezTo>
                              <a:cubicBezTo>
                                <a:pt x="162" y="339"/>
                                <a:pt x="162" y="339"/>
                                <a:pt x="162" y="354"/>
                              </a:cubicBezTo>
                              <a:close/>
                              <a:moveTo>
                                <a:pt x="486" y="74"/>
                              </a:moveTo>
                              <a:lnTo>
                                <a:pt x="486" y="74"/>
                              </a:lnTo>
                              <a:cubicBezTo>
                                <a:pt x="501" y="59"/>
                                <a:pt x="516" y="59"/>
                                <a:pt x="516" y="74"/>
                              </a:cubicBezTo>
                              <a:cubicBezTo>
                                <a:pt x="560" y="103"/>
                                <a:pt x="560" y="103"/>
                                <a:pt x="560" y="103"/>
                              </a:cubicBezTo>
                              <a:cubicBezTo>
                                <a:pt x="575" y="118"/>
                                <a:pt x="575" y="133"/>
                                <a:pt x="560" y="133"/>
                              </a:cubicBezTo>
                              <a:cubicBezTo>
                                <a:pt x="516" y="177"/>
                                <a:pt x="516" y="177"/>
                                <a:pt x="516" y="177"/>
                              </a:cubicBezTo>
                              <a:cubicBezTo>
                                <a:pt x="457" y="103"/>
                                <a:pt x="457" y="103"/>
                                <a:pt x="457" y="103"/>
                              </a:cubicBezTo>
                              <a:lnTo>
                                <a:pt x="486" y="74"/>
                              </a:lnTo>
                              <a:close/>
                              <a:moveTo>
                                <a:pt x="428" y="133"/>
                              </a:moveTo>
                              <a:lnTo>
                                <a:pt x="428" y="133"/>
                              </a:lnTo>
                              <a:cubicBezTo>
                                <a:pt x="486" y="206"/>
                                <a:pt x="486" y="206"/>
                                <a:pt x="486" y="206"/>
                              </a:cubicBezTo>
                              <a:cubicBezTo>
                                <a:pt x="266" y="427"/>
                                <a:pt x="266" y="427"/>
                                <a:pt x="266" y="427"/>
                              </a:cubicBezTo>
                              <a:cubicBezTo>
                                <a:pt x="251" y="398"/>
                                <a:pt x="207" y="368"/>
                                <a:pt x="207" y="354"/>
                              </a:cubicBezTo>
                              <a:lnTo>
                                <a:pt x="428" y="133"/>
                              </a:lnTo>
                              <a:close/>
                              <a:moveTo>
                                <a:pt x="236" y="442"/>
                              </a:moveTo>
                              <a:lnTo>
                                <a:pt x="236" y="442"/>
                              </a:lnTo>
                              <a:cubicBezTo>
                                <a:pt x="133" y="516"/>
                                <a:pt x="133" y="516"/>
                                <a:pt x="133" y="516"/>
                              </a:cubicBezTo>
                              <a:cubicBezTo>
                                <a:pt x="118" y="516"/>
                                <a:pt x="118" y="501"/>
                                <a:pt x="118" y="501"/>
                              </a:cubicBezTo>
                              <a:cubicBezTo>
                                <a:pt x="177" y="398"/>
                                <a:pt x="177" y="398"/>
                                <a:pt x="177" y="398"/>
                              </a:cubicBezTo>
                              <a:lnTo>
                                <a:pt x="236" y="4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32DE217C" id="任意多边形 56373" o:spid="_x0000_s1026" style="position:absolute;margin-left:-61.15pt;margin-top:140.5pt;width:12.65pt;height:12.55pt;z-index:251852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" path="m589,236r,c589,545,589,545,589,545v,14,-14,44,-44,44c89,589,89,589,89,589,59,589,45,559,45,545,45,74,45,74,45,74,45,59,59,29,89,29v309,,309,,309,c398,,398,,398,,89,,89,,89,,45,,,29,,74,,545,,545,,545v,44,45,73,89,73c545,618,545,618,545,618v44,,88,-29,88,-73c633,236,633,236,633,236r-44,xm162,354r,c74,516,74,516,74,516v,29,15,43,29,29c280,457,280,457,280,457r15,c604,147,604,147,604,147v15,-14,15,-44,,-59c530,29,530,29,530,29,516,15,486,15,471,29,177,324,177,324,177,324v-15,15,-15,15,-15,30xm486,74r,c501,59,516,59,516,74v44,29,44,29,44,29c575,118,575,133,560,133v-44,44,-44,44,-44,44c457,103,457,103,457,103l486,74xm428,133r,c486,206,486,206,486,206,266,427,266,427,266,427,251,398,207,368,207,354l428,133xm236,442r,c133,516,133,516,133,516v-15,,-15,-15,-15,-15c177,398,177,398,177,398r59,44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0;2147483646,0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2288" behindDoc="0" locked="0" layoutInCell="1" allowOverlap="1" wp14:anchorId="284226EC" wp14:editId="312F11D5">
                <wp:simplePos x="0" y="0"/>
                <wp:positionH relativeFrom="column">
                  <wp:posOffset>-846455</wp:posOffset>
                </wp:positionH>
                <wp:positionV relativeFrom="paragraph">
                  <wp:posOffset>2027761</wp:posOffset>
                </wp:positionV>
                <wp:extent cx="6967220" cy="723900"/>
                <wp:effectExtent l="0" t="0" r="0" b="0"/>
                <wp:wrapNone/>
                <wp:docPr id="1508505028" name="文本框 1508505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22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310E0" w14:textId="34910B84" w:rsidR="00E51643" w:rsidRPr="009001FD" w:rsidRDefault="00E51643" w:rsidP="00E51643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南京</w:t>
                            </w:r>
                            <w:proofErr w:type="gramStart"/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信同诚信息技术</w:t>
                            </w:r>
                            <w:proofErr w:type="gramEnd"/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有限公司</w:t>
                            </w:r>
                            <w:r w:rsidR="009001FD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/ </w:t>
                            </w:r>
                            <w:r w:rsidR="009001FD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IT</w:t>
                            </w:r>
                            <w:r w:rsidR="009001FD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解决方案工程师</w:t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  <w:t>202</w:t>
                            </w:r>
                            <w:r w:rsidR="00FD4A0B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4.</w:t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0</w:t>
                            </w:r>
                            <w:r w:rsidR="00FD4A0B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3</w:t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~ 202</w:t>
                            </w:r>
                            <w:r w:rsidR="00FD4A0B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3</w:t>
                            </w:r>
                            <w:r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</w:t>
                            </w:r>
                            <w:r w:rsidR="00FD4A0B" w:rsidRPr="009001FD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07</w:t>
                            </w:r>
                          </w:p>
                          <w:p w14:paraId="6F906766" w14:textId="5C706273" w:rsidR="00186A4A" w:rsidRDefault="00346C1A" w:rsidP="00E51643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F54383" w:rsidRPr="00F5438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初期学习了方案流程文书，参加了</w:t>
                            </w:r>
                            <w:r w:rsidR="00F54383" w:rsidRPr="00F5438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F54383" w:rsidRPr="00F5438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次投标，写了三个项目的标书，参与了</w:t>
                            </w:r>
                            <w:r w:rsidR="00F54383" w:rsidRPr="00F5438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4</w:t>
                            </w:r>
                            <w:r w:rsidR="00F54383" w:rsidRPr="00F5438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个项目的销售流程</w:t>
                            </w:r>
                          </w:p>
                          <w:p w14:paraId="5EF343FF" w14:textId="7A6E8D11" w:rsidR="00346C1A" w:rsidRPr="00346C1A" w:rsidRDefault="00346C1A" w:rsidP="00E51643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 w:rsidR="006F711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6F7111" w:rsidRPr="006F711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负责</w:t>
                            </w:r>
                            <w:r w:rsidR="006F711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对接</w:t>
                            </w:r>
                            <w:r w:rsidR="006F7111" w:rsidRPr="006F711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高校项目，掌握了服务器，网络，存储的常用知识以及超融合，高性能计算，云桌面的常用解决方案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226EC" id="文本框 1508505028" o:spid="_x0000_s1029" type="#_x0000_t202" style="position:absolute;left:0;text-align:left;margin-left:-66.65pt;margin-top:159.65pt;width:548.6pt;height:57pt;z-index:2524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" filled="f" stroked="f" strokeweight=".5pt">
                <v:textbox>
                  <w:txbxContent>
                    <w:p w14:paraId="234310E0" w14:textId="34910B84" w:rsidR="00E51643" w:rsidRPr="009001FD" w:rsidRDefault="00E51643" w:rsidP="00E51643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南京</w:t>
                      </w:r>
                      <w:proofErr w:type="gramStart"/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信同诚信息技术</w:t>
                      </w:r>
                      <w:proofErr w:type="gramEnd"/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有限公司</w:t>
                      </w:r>
                      <w:r w:rsidR="009001FD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/ </w:t>
                      </w:r>
                      <w:r w:rsidR="009001FD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IT</w:t>
                      </w:r>
                      <w:r w:rsidR="009001FD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解决方案工程师</w:t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  <w:t>202</w:t>
                      </w:r>
                      <w:r w:rsidR="00FD4A0B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4.</w:t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0</w:t>
                      </w:r>
                      <w:r w:rsidR="00FD4A0B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3</w:t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~ 202</w:t>
                      </w:r>
                      <w:r w:rsidR="00FD4A0B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3</w:t>
                      </w:r>
                      <w:r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.</w:t>
                      </w:r>
                      <w:r w:rsidR="00FD4A0B" w:rsidRPr="009001FD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07</w:t>
                      </w:r>
                    </w:p>
                    <w:p w14:paraId="6F906766" w14:textId="5C706273" w:rsidR="00186A4A" w:rsidRDefault="00346C1A" w:rsidP="00E51643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1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F54383" w:rsidRPr="00F5438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初期学习了方案流程文书，参加了</w:t>
                      </w:r>
                      <w:r w:rsidR="00F54383" w:rsidRPr="00F5438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2</w:t>
                      </w:r>
                      <w:r w:rsidR="00F54383" w:rsidRPr="00F5438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次投标，写了三个项目的标书，参与了</w:t>
                      </w:r>
                      <w:r w:rsidR="00F54383" w:rsidRPr="00F5438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4</w:t>
                      </w:r>
                      <w:r w:rsidR="00F54383" w:rsidRPr="00F5438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个项目的销售流程</w:t>
                      </w:r>
                    </w:p>
                    <w:p w14:paraId="5EF343FF" w14:textId="7A6E8D11" w:rsidR="00346C1A" w:rsidRPr="00346C1A" w:rsidRDefault="00346C1A" w:rsidP="00E51643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 w:rsidR="006F711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6F7111" w:rsidRPr="006F711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负责</w:t>
                      </w:r>
                      <w:r w:rsidR="006F711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对接</w:t>
                      </w:r>
                      <w:r w:rsidR="006F7111" w:rsidRPr="006F711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高校项目，掌握了服务器，网络，存储的常用知识以及超融合，高性能计算，云桌面的常用解决方案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959360" behindDoc="0" locked="0" layoutInCell="1" allowOverlap="1" wp14:anchorId="38A4C845" wp14:editId="75CBE9E6">
                <wp:simplePos x="0" y="0"/>
                <wp:positionH relativeFrom="column">
                  <wp:posOffset>-843280</wp:posOffset>
                </wp:positionH>
                <wp:positionV relativeFrom="paragraph">
                  <wp:posOffset>2800985</wp:posOffset>
                </wp:positionV>
                <wp:extent cx="6963410" cy="250190"/>
                <wp:effectExtent l="0" t="0" r="889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250190"/>
                          <a:chOff x="2401" y="3610"/>
                          <a:chExt cx="10966" cy="394"/>
                        </a:xfrm>
                      </wpg:grpSpPr>
                      <wps:wsp>
                        <wps:cNvPr id="20" name="矩形 15"/>
                        <wps:cNvSpPr/>
                        <wps:spPr>
                          <a:xfrm>
                            <a:off x="4229" y="3610"/>
                            <a:ext cx="9138" cy="3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"/>
                        <wps:cNvSpPr/>
                        <wps:spPr>
                          <a:xfrm>
                            <a:off x="2401" y="3610"/>
                            <a:ext cx="1949" cy="3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FE46D9" id="组合 19" o:spid="_x0000_s1026" style="position:absolute;margin-left:-66.4pt;margin-top:220.55pt;width:548.3pt;height:19.7pt;z-index:250959360;mso-width-relative:margin" coordorigin="2401,3610" coordsize="109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">
                <v:rect id="矩形 15" o:spid="_x0000_s1027" style="position:absolute;left:4229;top:3610;width:9138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" fillcolor="#f2f2f2 [3052]" stroked="f" strokeweight="1pt"/>
                <v:rect id="矩形 2" o:spid="_x0000_s1028" style="position:absolute;left:2401;top:3610;width:1949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" fillcolor="#404040 [2429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20800" behindDoc="0" locked="0" layoutInCell="1" allowOverlap="1" wp14:anchorId="60530779" wp14:editId="2AD92560">
                <wp:simplePos x="0" y="0"/>
                <wp:positionH relativeFrom="column">
                  <wp:posOffset>-524510</wp:posOffset>
                </wp:positionH>
                <wp:positionV relativeFrom="paragraph">
                  <wp:posOffset>2681605</wp:posOffset>
                </wp:positionV>
                <wp:extent cx="895985" cy="435610"/>
                <wp:effectExtent l="0" t="0" r="0" b="254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98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275B2" w14:textId="2A7D8A3C" w:rsidR="000C78BF" w:rsidRPr="00BD33FE" w:rsidRDefault="00186A4A">
                            <w:pPr>
                              <w:jc w:val="distribute"/>
                              <w:rPr>
                                <w:rFonts w:ascii="华文仿宋" w:eastAsia="华文仿宋" w:hAnsi="华文仿宋" w:cs="汉仪文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在校</w:t>
                            </w:r>
                            <w:r w:rsidR="00BD33FE"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0779" id="文本框 11" o:spid="_x0000_s1030" type="#_x0000_t202" style="position:absolute;left:0;text-align:left;margin-left:-41.3pt;margin-top:211.15pt;width:70.55pt;height:34.3pt;z-index:2510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" filled="f" stroked="f" strokeweight=".5pt">
                <v:textbox>
                  <w:txbxContent>
                    <w:p w14:paraId="5DC275B2" w14:textId="2A7D8A3C" w:rsidR="000C78BF" w:rsidRPr="00BD33FE" w:rsidRDefault="00186A4A">
                      <w:pPr>
                        <w:jc w:val="distribute"/>
                        <w:rPr>
                          <w:rFonts w:ascii="华文仿宋" w:eastAsia="华文仿宋" w:hAnsi="华文仿宋" w:cs="汉仪文黑-55简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在校</w:t>
                      </w:r>
                      <w:r w:rsidR="00BD33FE"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2A48A746" wp14:editId="677BA16C">
                <wp:simplePos x="0" y="0"/>
                <wp:positionH relativeFrom="column">
                  <wp:posOffset>-753110</wp:posOffset>
                </wp:positionH>
                <wp:positionV relativeFrom="paragraph">
                  <wp:posOffset>2840561</wp:posOffset>
                </wp:positionV>
                <wp:extent cx="166370" cy="160655"/>
                <wp:effectExtent l="0" t="0" r="5080" b="0"/>
                <wp:wrapNone/>
                <wp:docPr id="56360" name="任意多边形 56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160655"/>
                        </a:xfrm>
                        <a:custGeom>
                          <a:avLst/>
                          <a:gdLst>
                            <a:gd name="T0" fmla="*/ 199626678 w 634"/>
                            <a:gd name="T1" fmla="*/ 28275297 h 604"/>
                            <a:gd name="T2" fmla="*/ 199626678 w 634"/>
                            <a:gd name="T3" fmla="*/ 28275297 h 604"/>
                            <a:gd name="T4" fmla="*/ 9044785 w 634"/>
                            <a:gd name="T5" fmla="*/ 141376483 h 604"/>
                            <a:gd name="T6" fmla="*/ 9044785 w 634"/>
                            <a:gd name="T7" fmla="*/ 141376483 h 604"/>
                            <a:gd name="T8" fmla="*/ 180245455 w 634"/>
                            <a:gd name="T9" fmla="*/ 217205615 h 604"/>
                            <a:gd name="T10" fmla="*/ 218361673 w 634"/>
                            <a:gd name="T11" fmla="*/ 217205615 h 604"/>
                            <a:gd name="T12" fmla="*/ 389562343 w 634"/>
                            <a:gd name="T13" fmla="*/ 141376483 h 604"/>
                            <a:gd name="T14" fmla="*/ 389562343 w 634"/>
                            <a:gd name="T15" fmla="*/ 103461516 h 604"/>
                            <a:gd name="T16" fmla="*/ 218361673 w 634"/>
                            <a:gd name="T17" fmla="*/ 8996758 h 604"/>
                            <a:gd name="T18" fmla="*/ 180245455 w 634"/>
                            <a:gd name="T19" fmla="*/ 8996758 h 604"/>
                            <a:gd name="T20" fmla="*/ 9044785 w 634"/>
                            <a:gd name="T21" fmla="*/ 103461516 h 604"/>
                            <a:gd name="T22" fmla="*/ 9044785 w 634"/>
                            <a:gd name="T23" fmla="*/ 141376483 h 604"/>
                            <a:gd name="T24" fmla="*/ 199626678 w 634"/>
                            <a:gd name="T25" fmla="*/ 28275297 h 604"/>
                            <a:gd name="T26" fmla="*/ 199626678 w 634"/>
                            <a:gd name="T27" fmla="*/ 28275297 h 604"/>
                            <a:gd name="T28" fmla="*/ 379872133 w 634"/>
                            <a:gd name="T29" fmla="*/ 122740055 h 604"/>
                            <a:gd name="T30" fmla="*/ 199626678 w 634"/>
                            <a:gd name="T31" fmla="*/ 198569186 h 604"/>
                            <a:gd name="T32" fmla="*/ 28426008 w 634"/>
                            <a:gd name="T33" fmla="*/ 122740055 h 604"/>
                            <a:gd name="T34" fmla="*/ 199626678 w 634"/>
                            <a:gd name="T35" fmla="*/ 28275297 h 604"/>
                            <a:gd name="T36" fmla="*/ 199626678 w 634"/>
                            <a:gd name="T37" fmla="*/ 359224208 h 604"/>
                            <a:gd name="T38" fmla="*/ 199626678 w 634"/>
                            <a:gd name="T39" fmla="*/ 359224208 h 604"/>
                            <a:gd name="T40" fmla="*/ 28426008 w 634"/>
                            <a:gd name="T41" fmla="*/ 283395076 h 604"/>
                            <a:gd name="T42" fmla="*/ 0 w 634"/>
                            <a:gd name="T43" fmla="*/ 274398318 h 604"/>
                            <a:gd name="T44" fmla="*/ 9044785 w 634"/>
                            <a:gd name="T45" fmla="*/ 302673615 h 604"/>
                            <a:gd name="T46" fmla="*/ 180245455 w 634"/>
                            <a:gd name="T47" fmla="*/ 378502746 h 604"/>
                            <a:gd name="T48" fmla="*/ 218361673 w 634"/>
                            <a:gd name="T49" fmla="*/ 378502746 h 604"/>
                            <a:gd name="T50" fmla="*/ 389562343 w 634"/>
                            <a:gd name="T51" fmla="*/ 302673615 h 604"/>
                            <a:gd name="T52" fmla="*/ 408943566 w 634"/>
                            <a:gd name="T53" fmla="*/ 274398318 h 604"/>
                            <a:gd name="T54" fmla="*/ 379872133 w 634"/>
                            <a:gd name="T55" fmla="*/ 283395076 h 604"/>
                            <a:gd name="T56" fmla="*/ 199626678 w 634"/>
                            <a:gd name="T57" fmla="*/ 359224208 h 604"/>
                            <a:gd name="T58" fmla="*/ 9044785 w 634"/>
                            <a:gd name="T59" fmla="*/ 217205615 h 604"/>
                            <a:gd name="T60" fmla="*/ 9044785 w 634"/>
                            <a:gd name="T61" fmla="*/ 217205615 h 604"/>
                            <a:gd name="T62" fmla="*/ 180245455 w 634"/>
                            <a:gd name="T63" fmla="*/ 302673615 h 604"/>
                            <a:gd name="T64" fmla="*/ 218361673 w 634"/>
                            <a:gd name="T65" fmla="*/ 302673615 h 604"/>
                            <a:gd name="T66" fmla="*/ 389562343 w 634"/>
                            <a:gd name="T67" fmla="*/ 217205615 h 604"/>
                            <a:gd name="T68" fmla="*/ 408943566 w 634"/>
                            <a:gd name="T69" fmla="*/ 188930318 h 604"/>
                            <a:gd name="T70" fmla="*/ 379872133 w 634"/>
                            <a:gd name="T71" fmla="*/ 198569186 h 604"/>
                            <a:gd name="T72" fmla="*/ 199626678 w 634"/>
                            <a:gd name="T73" fmla="*/ 283395076 h 604"/>
                            <a:gd name="T74" fmla="*/ 28426008 w 634"/>
                            <a:gd name="T75" fmla="*/ 198569186 h 604"/>
                            <a:gd name="T76" fmla="*/ 0 w 634"/>
                            <a:gd name="T77" fmla="*/ 188930318 h 604"/>
                            <a:gd name="T78" fmla="*/ 9044785 w 634"/>
                            <a:gd name="T79" fmla="*/ 217205615 h 60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634" h="604"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lose/>
                              <a:moveTo>
                                <a:pt x="14" y="220"/>
                              </a:moveTo>
                              <a:lnTo>
                                <a:pt x="14" y="220"/>
                              </a:lnTo>
                              <a:cubicBezTo>
                                <a:pt x="279" y="338"/>
                                <a:pt x="279" y="338"/>
                                <a:pt x="279" y="338"/>
                              </a:cubicBezTo>
                              <a:cubicBezTo>
                                <a:pt x="309" y="353"/>
                                <a:pt x="324" y="353"/>
                                <a:pt x="338" y="338"/>
                              </a:cubicBezTo>
                              <a:cubicBezTo>
                                <a:pt x="603" y="220"/>
                                <a:pt x="603" y="220"/>
                                <a:pt x="603" y="220"/>
                              </a:cubicBezTo>
                              <a:cubicBezTo>
                                <a:pt x="633" y="206"/>
                                <a:pt x="633" y="176"/>
                                <a:pt x="603" y="161"/>
                              </a:cubicBezTo>
                              <a:cubicBezTo>
                                <a:pt x="338" y="14"/>
                                <a:pt x="338" y="14"/>
                                <a:pt x="338" y="14"/>
                              </a:cubicBezTo>
                              <a:cubicBezTo>
                                <a:pt x="324" y="0"/>
                                <a:pt x="309" y="14"/>
                                <a:pt x="279" y="14"/>
                              </a:cubicBezTo>
                              <a:cubicBezTo>
                                <a:pt x="14" y="161"/>
                                <a:pt x="14" y="161"/>
                                <a:pt x="14" y="161"/>
                              </a:cubicBezTo>
                              <a:cubicBezTo>
                                <a:pt x="0" y="176"/>
                                <a:pt x="0" y="206"/>
                                <a:pt x="14" y="220"/>
                              </a:cubicBezTo>
                              <a:close/>
                              <a:moveTo>
                                <a:pt x="309" y="44"/>
                              </a:moveTo>
                              <a:lnTo>
                                <a:pt x="309" y="44"/>
                              </a:lnTo>
                              <a:cubicBezTo>
                                <a:pt x="588" y="191"/>
                                <a:pt x="588" y="191"/>
                                <a:pt x="588" y="191"/>
                              </a:cubicBezTo>
                              <a:cubicBezTo>
                                <a:pt x="309" y="309"/>
                                <a:pt x="309" y="309"/>
                                <a:pt x="309" y="309"/>
                              </a:cubicBezTo>
                              <a:cubicBezTo>
                                <a:pt x="44" y="191"/>
                                <a:pt x="44" y="191"/>
                                <a:pt x="44" y="191"/>
                              </a:cubicBezTo>
                              <a:lnTo>
                                <a:pt x="309" y="44"/>
                              </a:lnTo>
                              <a:close/>
                              <a:moveTo>
                                <a:pt x="309" y="559"/>
                              </a:moveTo>
                              <a:lnTo>
                                <a:pt x="309" y="559"/>
                              </a:lnTo>
                              <a:cubicBezTo>
                                <a:pt x="44" y="441"/>
                                <a:pt x="44" y="441"/>
                                <a:pt x="44" y="441"/>
                              </a:cubicBezTo>
                              <a:cubicBezTo>
                                <a:pt x="44" y="441"/>
                                <a:pt x="14" y="427"/>
                                <a:pt x="0" y="427"/>
                              </a:cubicBezTo>
                              <a:cubicBezTo>
                                <a:pt x="0" y="441"/>
                                <a:pt x="0" y="456"/>
                                <a:pt x="14" y="471"/>
                              </a:cubicBezTo>
                              <a:cubicBezTo>
                                <a:pt x="279" y="589"/>
                                <a:pt x="279" y="589"/>
                                <a:pt x="279" y="589"/>
                              </a:cubicBezTo>
                              <a:cubicBezTo>
                                <a:pt x="309" y="603"/>
                                <a:pt x="324" y="603"/>
                                <a:pt x="338" y="589"/>
                              </a:cubicBezTo>
                              <a:cubicBezTo>
                                <a:pt x="603" y="471"/>
                                <a:pt x="603" y="471"/>
                                <a:pt x="603" y="471"/>
                              </a:cubicBezTo>
                              <a:cubicBezTo>
                                <a:pt x="618" y="471"/>
                                <a:pt x="633" y="441"/>
                                <a:pt x="633" y="427"/>
                              </a:cubicBezTo>
                              <a:cubicBezTo>
                                <a:pt x="618" y="427"/>
                                <a:pt x="588" y="441"/>
                                <a:pt x="588" y="441"/>
                              </a:cubicBezTo>
                              <a:lnTo>
                                <a:pt x="309" y="559"/>
                              </a:lnTo>
                              <a:close/>
                              <a:moveTo>
                                <a:pt x="14" y="338"/>
                              </a:moveTo>
                              <a:lnTo>
                                <a:pt x="14" y="338"/>
                              </a:lnTo>
                              <a:cubicBezTo>
                                <a:pt x="279" y="471"/>
                                <a:pt x="279" y="471"/>
                                <a:pt x="279" y="471"/>
                              </a:cubicBezTo>
                              <a:cubicBezTo>
                                <a:pt x="309" y="471"/>
                                <a:pt x="324" y="471"/>
                                <a:pt x="338" y="471"/>
                              </a:cubicBezTo>
                              <a:cubicBezTo>
                                <a:pt x="603" y="338"/>
                                <a:pt x="603" y="338"/>
                                <a:pt x="603" y="338"/>
                              </a:cubicBezTo>
                              <a:cubicBezTo>
                                <a:pt x="618" y="338"/>
                                <a:pt x="633" y="309"/>
                                <a:pt x="633" y="294"/>
                              </a:cubicBezTo>
                              <a:cubicBezTo>
                                <a:pt x="618" y="309"/>
                                <a:pt x="588" y="309"/>
                                <a:pt x="588" y="309"/>
                              </a:cubicBezTo>
                              <a:cubicBezTo>
                                <a:pt x="309" y="441"/>
                                <a:pt x="309" y="441"/>
                                <a:pt x="309" y="441"/>
                              </a:cubicBezTo>
                              <a:cubicBezTo>
                                <a:pt x="44" y="309"/>
                                <a:pt x="44" y="309"/>
                                <a:pt x="44" y="309"/>
                              </a:cubicBezTo>
                              <a:cubicBezTo>
                                <a:pt x="44" y="309"/>
                                <a:pt x="14" y="309"/>
                                <a:pt x="0" y="294"/>
                              </a:cubicBezTo>
                              <a:cubicBezTo>
                                <a:pt x="0" y="309"/>
                                <a:pt x="0" y="338"/>
                                <a:pt x="14" y="33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E370487" id="任意多边形 56360" o:spid="_x0000_s1026" style="position:absolute;margin-left:-59.3pt;margin-top:223.65pt;width:13.1pt;height:12.65pt;z-index:2511805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" path="m309,44r,xm14,220r,c279,338,279,338,279,338v30,15,45,15,59,c603,220,603,220,603,220v30,-14,30,-44,,-59c338,14,338,14,338,14v-14,-14,-29,,-59,c14,161,14,161,14,161,,176,,206,14,220xm309,44r,c588,191,588,191,588,191,309,309,309,309,309,309,44,191,44,191,44,191l309,44xm309,559r,c44,441,44,441,44,441v,,-30,-14,-44,-14c,441,,456,14,471,279,589,279,589,279,589v30,14,45,14,59,c603,471,603,471,603,471v15,,30,-30,30,-44c618,427,588,441,588,441l309,559xm14,338r,c279,471,279,471,279,471v30,,45,,59,c603,338,603,338,603,338v15,,30,-29,30,-44c618,309,588,309,588,309,309,441,309,441,309,441,44,309,44,309,44,309v,,-30,,-44,-15c,309,,338,14,338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" o:connectangles="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0171D75D" wp14:editId="0CECAC5D">
                <wp:simplePos x="0" y="0"/>
                <wp:positionH relativeFrom="column">
                  <wp:posOffset>-846455</wp:posOffset>
                </wp:positionH>
                <wp:positionV relativeFrom="paragraph">
                  <wp:posOffset>3049476</wp:posOffset>
                </wp:positionV>
                <wp:extent cx="6967220" cy="3736340"/>
                <wp:effectExtent l="0" t="0" r="0" b="0"/>
                <wp:wrapNone/>
                <wp:docPr id="1496080098" name="文本框 1496080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220" cy="373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38BE7" w14:textId="4221A752" w:rsidR="00991F3D" w:rsidRPr="00726494" w:rsidRDefault="00421E2F" w:rsidP="00991F3D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AutoCAD</w:t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参数化标注系统</w:t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  <w:t>20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DC2EE3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3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DC2EE3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6</w:t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~ 20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79380E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3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</w:t>
                            </w:r>
                            <w:r w:rsidR="0079380E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10</w:t>
                            </w:r>
                          </w:p>
                          <w:p w14:paraId="7DA0FE70" w14:textId="5E4EE306" w:rsidR="00CC771F" w:rsidRDefault="00592D35" w:rsidP="00991F3D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概述：</w:t>
                            </w:r>
                            <w:r w:rsidR="00143C0F" w:rsidRPr="00143C0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设计并实现了在</w:t>
                            </w:r>
                            <w:r w:rsidR="00143C0F" w:rsidRPr="00143C0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AutoCAD</w:t>
                            </w:r>
                            <w:r w:rsidR="00143C0F" w:rsidRPr="00143C0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中进行参数化标注的插件，通过用户输入的参数自动生成和调整标注</w:t>
                            </w:r>
                          </w:p>
                          <w:p w14:paraId="43294DD8" w14:textId="419B006B" w:rsidR="00390435" w:rsidRDefault="0020794F" w:rsidP="00D63584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E41AD2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参数化</w:t>
                            </w:r>
                            <w:r w:rsidR="008C59ED" w:rsidRPr="00664FFA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生成</w:t>
                            </w:r>
                            <w:r w:rsidR="008C59E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与动态调整</w:t>
                            </w:r>
                            <w:r w:rsidR="008875E4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4440E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结合</w:t>
                            </w:r>
                            <w:r w:rsidR="004440E9" w:rsidRPr="004440E9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MFC</w:t>
                            </w:r>
                            <w:r w:rsidR="004440E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与</w:t>
                            </w:r>
                            <w:r w:rsidR="001E79B9" w:rsidRPr="001E79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API</w:t>
                            </w:r>
                            <w:r w:rsidR="001E79B9" w:rsidRPr="001E79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进行标注</w:t>
                            </w:r>
                            <w:r w:rsidR="00661A0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以及</w:t>
                            </w:r>
                            <w:r w:rsidR="00661A01" w:rsidRPr="00023C9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复杂工程图形</w:t>
                            </w:r>
                            <w:r w:rsidR="00661A0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的</w:t>
                            </w:r>
                            <w:r w:rsidR="00661A01" w:rsidRPr="001E79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生成</w:t>
                            </w:r>
                            <w:r w:rsidR="001E79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F87AE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并</w:t>
                            </w:r>
                            <w:r w:rsidR="00F87AEF" w:rsidRPr="00F87AE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监听参数变化更新标注</w:t>
                            </w:r>
                          </w:p>
                          <w:p w14:paraId="3D0E03B2" w14:textId="00629A91" w:rsidR="00842D8F" w:rsidRDefault="00842D8F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 w:rsidR="003547CC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873493" w:rsidRPr="0087349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标注管理系统</w:t>
                            </w:r>
                            <w:r w:rsidR="0087349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4E3DF0" w:rsidRPr="004E3DF0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设计标注管理界面，包含标注列表、操作按钮和过滤选项，</w:t>
                            </w:r>
                            <w:r w:rsidR="002207E6" w:rsidRPr="002207E6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进行标注的管理和操作</w:t>
                            </w:r>
                          </w:p>
                          <w:p w14:paraId="674C7E3F" w14:textId="25D77376" w:rsidR="002207E6" w:rsidRPr="00842D8F" w:rsidRDefault="002207E6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 w:rsidR="003547CC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D445DC" w:rsidRPr="00D445DC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标注导出</w:t>
                            </w:r>
                            <w:r w:rsidR="00D445DC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A36EF5" w:rsidRPr="00A36EF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收集所有标注数据，获取标注的几何信息</w:t>
                            </w:r>
                            <w:r w:rsidR="0063773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63773D" w:rsidRPr="0063773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将标注数据写入</w:t>
                            </w:r>
                            <w:r w:rsidR="0063773D" w:rsidRPr="0063773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TXT</w:t>
                            </w:r>
                            <w:r w:rsidR="0063773D" w:rsidRPr="0063773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文件并保存</w:t>
                            </w:r>
                          </w:p>
                          <w:p w14:paraId="373137B8" w14:textId="20DC8F6C" w:rsidR="0089314B" w:rsidRPr="00726494" w:rsidRDefault="00884115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利用</w:t>
                            </w:r>
                            <w:r w:rsidR="00672BC5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TIN</w:t>
                            </w:r>
                            <w:r w:rsidR="00E36121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进行</w:t>
                            </w:r>
                            <w:r w:rsidR="005F6E11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体积</w:t>
                            </w:r>
                            <w:r w:rsidR="00672BC5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计算程序</w:t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215D32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</w:t>
                            </w:r>
                            <w:r w:rsidR="00215D32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11</w:t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~ 20</w:t>
                            </w:r>
                            <w:r w:rsidR="00215D32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23</w:t>
                            </w:r>
                            <w:r w:rsidR="00A86537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215D32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</w:p>
                          <w:p w14:paraId="0C166371" w14:textId="4B49FF7B" w:rsidR="00BD59D3" w:rsidRPr="00055932" w:rsidRDefault="00951EE0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概述：</w:t>
                            </w:r>
                            <w:r w:rsidR="0063756D" w:rsidRPr="0063756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不规则三角网（</w:t>
                            </w:r>
                            <w:r w:rsidR="0063756D" w:rsidRPr="0063756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TIN</w:t>
                            </w:r>
                            <w:r w:rsidR="0063756D" w:rsidRPr="0063756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）是由不规则三角形组成的网络</w:t>
                            </w:r>
                            <w:r w:rsidR="0063756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686F0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程序</w:t>
                            </w:r>
                            <w:r w:rsidR="00686F05" w:rsidRPr="00686F0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通过读取数据文件，构建</w:t>
                            </w:r>
                            <w:r w:rsidR="00686F05" w:rsidRPr="00686F0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TIN</w:t>
                            </w:r>
                            <w:r w:rsidR="00686F05" w:rsidRPr="00686F0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进行体积计算</w:t>
                            </w:r>
                          </w:p>
                          <w:p w14:paraId="43494A17" w14:textId="2628FDFA" w:rsidR="00150AAB" w:rsidRPr="00664BFF" w:rsidRDefault="00150AAB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3334E5" w:rsidRPr="00664BF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构建</w:t>
                            </w:r>
                            <w:r w:rsidR="00664BFF" w:rsidRPr="00664BF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不规则三角网</w:t>
                            </w:r>
                            <w:r w:rsidR="00A25C9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797DF4" w:rsidRPr="00FD4D0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利用平面</w:t>
                            </w:r>
                            <w:r w:rsidR="00A97B7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坐标</w:t>
                            </w:r>
                            <w:r w:rsidR="000E772F" w:rsidRPr="000E772F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生成初始矩形</w:t>
                            </w:r>
                            <w:r w:rsidR="00CF1680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7709D4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再</w:t>
                            </w:r>
                            <w:r w:rsidR="00CF1680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生成</w:t>
                            </w:r>
                            <w:r w:rsidR="00CF1680" w:rsidRPr="00CF1680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初始三角形，</w:t>
                            </w:r>
                            <w:r w:rsidR="004F194E" w:rsidRPr="004F194E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遍历离散点，</w:t>
                            </w:r>
                            <w:r w:rsidR="0020630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最终</w:t>
                            </w:r>
                            <w:r w:rsidR="004F194E" w:rsidRPr="004F194E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生成平面三角网</w:t>
                            </w:r>
                          </w:p>
                          <w:p w14:paraId="0185A9E4" w14:textId="6CBB413A" w:rsidR="00672BC5" w:rsidRPr="004A6F21" w:rsidRDefault="004A6F21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Pr="004A6F2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体积计算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864DF4" w:rsidRPr="00864DF4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计算</w:t>
                            </w:r>
                            <w:proofErr w:type="gramStart"/>
                            <w:r w:rsidR="00864DF4" w:rsidRPr="00864DF4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所有斜三棱锥</w:t>
                            </w:r>
                            <w:proofErr w:type="gramEnd"/>
                            <w:r w:rsidR="00864DF4" w:rsidRPr="00864DF4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的体积</w:t>
                            </w:r>
                            <w:r w:rsidR="002B10BA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，最后求得</w:t>
                            </w:r>
                            <w:r w:rsidR="002B10BA" w:rsidRPr="002B10BA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总体积</w:t>
                            </w:r>
                          </w:p>
                          <w:p w14:paraId="0C295665" w14:textId="3E5D9E1D" w:rsidR="0019557A" w:rsidRDefault="00833E0E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Pr="00833E0E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用户界面设计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BA7028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设计界面</w:t>
                            </w:r>
                            <w:r w:rsidR="00BF258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进行</w:t>
                            </w:r>
                            <w:r w:rsidR="00BF258B" w:rsidRPr="00BF258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计算报告的显示与保存</w:t>
                            </w:r>
                            <w:r w:rsidR="00BA7028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1A51B8" w:rsidRPr="001A51B8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绘制给出数据文件的平面点，并绘制三角网</w:t>
                            </w:r>
                          </w:p>
                          <w:p w14:paraId="07EC8A77" w14:textId="42AE4DB4" w:rsidR="0064317D" w:rsidRPr="00726494" w:rsidRDefault="007A28F8" w:rsidP="0064317D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无人机遂行编队飞行中的纯方位无源定位问题</w:t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726494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A11BE8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A11BE8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5</w:t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 xml:space="preserve"> ~ 20</w:t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A11BE8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64317D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A11BE8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9</w:t>
                            </w:r>
                          </w:p>
                          <w:p w14:paraId="4EFB1467" w14:textId="72938996" w:rsidR="0019557A" w:rsidRDefault="00311466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概述：</w:t>
                            </w:r>
                            <w:r w:rsidR="00592D35" w:rsidRPr="00592D3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设计并实现了一种纯方位无源定位方法，解决无人机的精确定位问题</w:t>
                            </w:r>
                          </w:p>
                          <w:p w14:paraId="5155F639" w14:textId="688D9CC5" w:rsidR="00EB1A0F" w:rsidRPr="00445970" w:rsidRDefault="00311466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9816B1" w:rsidRPr="009816B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二维平面定位</w:t>
                            </w:r>
                            <w:r w:rsidR="009816B1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445970" w:rsidRPr="00445970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实现正弦定理求解函数，联立方程组求解无人机当前位置</w:t>
                            </w:r>
                          </w:p>
                          <w:p w14:paraId="4D1915BC" w14:textId="4D6C3A26" w:rsidR="00D217A9" w:rsidRPr="00D217A9" w:rsidRDefault="00D217A9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CF5E7C" w:rsidRPr="00CF5E7C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有效定位模型</w:t>
                            </w:r>
                            <w:r w:rsidR="00E3506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A51B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通过</w:t>
                            </w:r>
                            <w:r w:rsidR="00A51BB9" w:rsidRPr="00111F65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三角测量法</w:t>
                            </w:r>
                            <w:r w:rsidR="00A51BB9" w:rsidRPr="00D217A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计算多个圆心坐标和半径</w:t>
                            </w:r>
                            <w:r w:rsidR="00A51B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，通过</w:t>
                            </w:r>
                            <w:r w:rsidR="00A51BB9" w:rsidRPr="00BF34A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最小二乘法</w:t>
                            </w:r>
                            <w:r w:rsidR="00A51BB9" w:rsidRPr="00D217A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处理定位数据并求解无人机位置</w:t>
                            </w:r>
                          </w:p>
                          <w:p w14:paraId="291F9550" w14:textId="087767A3" w:rsidR="00AA5F85" w:rsidRPr="00292951" w:rsidRDefault="00D10719" w:rsidP="0089314B">
                            <w:pPr>
                              <w:adjustRightInd w:val="0"/>
                              <w:snapToGrid w:val="0"/>
                              <w:spacing w:afterLines="20" w:after="62" w:line="288" w:lineRule="auto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Pr="00D1071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提高定位精度</w:t>
                            </w:r>
                            <w:r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F50178" w:rsidRPr="00F50178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定义</w:t>
                            </w:r>
                            <w:r w:rsidR="00F50178" w:rsidRPr="00F50178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Chan</w:t>
                            </w:r>
                            <w:r w:rsidR="00F50178" w:rsidRPr="00F50178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解法函数，通过时差定位提高精度</w:t>
                            </w:r>
                            <w:r w:rsidR="00632F3A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632F3A" w:rsidRPr="00632F3A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利用泰勒级数法函数优化最小二乘法结果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D75D" id="文本框 1496080098" o:spid="_x0000_s1031" type="#_x0000_t202" style="position:absolute;left:0;text-align:left;margin-left:-66.65pt;margin-top:240.1pt;width:548.6pt;height:294.2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" filled="f" stroked="f" strokeweight=".5pt">
                <v:textbox>
                  <w:txbxContent>
                    <w:p w14:paraId="18538BE7" w14:textId="4221A752" w:rsidR="00991F3D" w:rsidRPr="00726494" w:rsidRDefault="00421E2F" w:rsidP="00991F3D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AutoCAD</w:t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参数化标注系统</w:t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  <w:t>20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DC2EE3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3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DC2EE3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6</w:t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~ 20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79380E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3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</w:t>
                      </w:r>
                      <w:r w:rsidR="0079380E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10</w:t>
                      </w:r>
                    </w:p>
                    <w:p w14:paraId="7DA0FE70" w14:textId="5E4EE306" w:rsidR="00CC771F" w:rsidRDefault="00592D35" w:rsidP="00991F3D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概述：</w:t>
                      </w:r>
                      <w:r w:rsidR="00143C0F" w:rsidRPr="00143C0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设计并实现了在</w:t>
                      </w:r>
                      <w:r w:rsidR="00143C0F" w:rsidRPr="00143C0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AutoCAD</w:t>
                      </w:r>
                      <w:r w:rsidR="00143C0F" w:rsidRPr="00143C0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中进行参数化标注的插件，通过用户输入的参数自动生成和调整标注</w:t>
                      </w:r>
                    </w:p>
                    <w:p w14:paraId="43294DD8" w14:textId="419B006B" w:rsidR="00390435" w:rsidRDefault="0020794F" w:rsidP="00D63584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1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E41AD2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参数化</w:t>
                      </w:r>
                      <w:r w:rsidR="008C59ED" w:rsidRPr="00664FFA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生成</w:t>
                      </w:r>
                      <w:r w:rsidR="008C59E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与动态调整</w:t>
                      </w:r>
                      <w:r w:rsidR="008875E4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4440E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结合</w:t>
                      </w:r>
                      <w:r w:rsidR="004440E9" w:rsidRPr="004440E9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MFC</w:t>
                      </w:r>
                      <w:r w:rsidR="004440E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与</w:t>
                      </w:r>
                      <w:r w:rsidR="001E79B9" w:rsidRPr="001E79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API</w:t>
                      </w:r>
                      <w:r w:rsidR="001E79B9" w:rsidRPr="001E79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进行标注</w:t>
                      </w:r>
                      <w:r w:rsidR="00661A0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以及</w:t>
                      </w:r>
                      <w:r w:rsidR="00661A01" w:rsidRPr="00023C9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复杂工程图形</w:t>
                      </w:r>
                      <w:r w:rsidR="00661A0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的</w:t>
                      </w:r>
                      <w:r w:rsidR="00661A01" w:rsidRPr="001E79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生成</w:t>
                      </w:r>
                      <w:r w:rsidR="001E79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F87AE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并</w:t>
                      </w:r>
                      <w:r w:rsidR="00F87AEF" w:rsidRPr="00F87AE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监听参数变化更新标注</w:t>
                      </w:r>
                    </w:p>
                    <w:p w14:paraId="3D0E03B2" w14:textId="00629A91" w:rsidR="00842D8F" w:rsidRDefault="00842D8F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 w:rsidR="003547CC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873493" w:rsidRPr="0087349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标注管理系统</w:t>
                      </w:r>
                      <w:r w:rsidR="0087349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4E3DF0" w:rsidRPr="004E3DF0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设计标注管理界面，包含标注列表、操作按钮和过滤选项，</w:t>
                      </w:r>
                      <w:r w:rsidR="002207E6" w:rsidRPr="002207E6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进行标注的管理和操作</w:t>
                      </w:r>
                    </w:p>
                    <w:p w14:paraId="674C7E3F" w14:textId="25D77376" w:rsidR="002207E6" w:rsidRPr="00842D8F" w:rsidRDefault="002207E6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 w:rsidR="003547CC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3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D445DC" w:rsidRPr="00D445DC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标注导出</w:t>
                      </w:r>
                      <w:r w:rsidR="00D445DC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A36EF5" w:rsidRPr="00A36EF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收集所有标注数据，获取标注的几何信息</w:t>
                      </w:r>
                      <w:r w:rsidR="0063773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63773D" w:rsidRPr="0063773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将标注数据写入</w:t>
                      </w:r>
                      <w:r w:rsidR="0063773D" w:rsidRPr="0063773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TXT</w:t>
                      </w:r>
                      <w:r w:rsidR="0063773D" w:rsidRPr="0063773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文件并保存</w:t>
                      </w:r>
                    </w:p>
                    <w:p w14:paraId="373137B8" w14:textId="20DC8F6C" w:rsidR="0089314B" w:rsidRPr="00726494" w:rsidRDefault="00884115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利用</w:t>
                      </w:r>
                      <w:r w:rsidR="00672BC5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TIN</w:t>
                      </w:r>
                      <w:r w:rsidR="00E36121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进行</w:t>
                      </w:r>
                      <w:r w:rsidR="005F6E11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体积</w:t>
                      </w:r>
                      <w:r w:rsidR="00672BC5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计算程序</w:t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="00A86537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215D32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A86537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</w:t>
                      </w:r>
                      <w:r w:rsidR="00215D32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11</w:t>
                      </w:r>
                      <w:r w:rsidR="00A86537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~ 20</w:t>
                      </w:r>
                      <w:r w:rsidR="00215D32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23</w:t>
                      </w:r>
                      <w:r w:rsidR="00A86537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215D32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</w:p>
                    <w:p w14:paraId="0C166371" w14:textId="4B49FF7B" w:rsidR="00BD59D3" w:rsidRPr="00055932" w:rsidRDefault="00951EE0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概述：</w:t>
                      </w:r>
                      <w:r w:rsidR="0063756D" w:rsidRPr="0063756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不规则三角网（</w:t>
                      </w:r>
                      <w:r w:rsidR="0063756D" w:rsidRPr="0063756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TIN</w:t>
                      </w:r>
                      <w:r w:rsidR="0063756D" w:rsidRPr="0063756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）是由不规则三角形组成的网络</w:t>
                      </w:r>
                      <w:r w:rsidR="0063756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686F0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程序</w:t>
                      </w:r>
                      <w:r w:rsidR="00686F05" w:rsidRPr="00686F0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通过读取数据文件，构建</w:t>
                      </w:r>
                      <w:r w:rsidR="00686F05" w:rsidRPr="00686F0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TIN</w:t>
                      </w:r>
                      <w:r w:rsidR="00686F05" w:rsidRPr="00686F0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进行体积计算</w:t>
                      </w:r>
                    </w:p>
                    <w:p w14:paraId="43494A17" w14:textId="2628FDFA" w:rsidR="00150AAB" w:rsidRPr="00664BFF" w:rsidRDefault="00150AAB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1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3334E5" w:rsidRPr="00664BF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构建</w:t>
                      </w:r>
                      <w:r w:rsidR="00664BFF" w:rsidRPr="00664BF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不规则三角网</w:t>
                      </w:r>
                      <w:r w:rsidR="00A25C9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797DF4" w:rsidRPr="00FD4D0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利用平面</w:t>
                      </w:r>
                      <w:r w:rsidR="00A97B7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坐标</w:t>
                      </w:r>
                      <w:r w:rsidR="000E772F" w:rsidRPr="000E772F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生成初始矩形</w:t>
                      </w:r>
                      <w:r w:rsidR="00CF1680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7709D4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再</w:t>
                      </w:r>
                      <w:r w:rsidR="00CF1680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生成</w:t>
                      </w:r>
                      <w:r w:rsidR="00CF1680" w:rsidRPr="00CF1680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初始三角形，</w:t>
                      </w:r>
                      <w:r w:rsidR="004F194E" w:rsidRPr="004F194E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遍历离散点，</w:t>
                      </w:r>
                      <w:r w:rsidR="0020630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最终</w:t>
                      </w:r>
                      <w:r w:rsidR="004F194E" w:rsidRPr="004F194E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生成平面三角网</w:t>
                      </w:r>
                    </w:p>
                    <w:p w14:paraId="0185A9E4" w14:textId="6CBB413A" w:rsidR="00672BC5" w:rsidRPr="004A6F21" w:rsidRDefault="004A6F21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Pr="004A6F2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体积计算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864DF4" w:rsidRPr="00864DF4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计算</w:t>
                      </w:r>
                      <w:proofErr w:type="gramStart"/>
                      <w:r w:rsidR="00864DF4" w:rsidRPr="00864DF4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所有斜三棱锥</w:t>
                      </w:r>
                      <w:proofErr w:type="gramEnd"/>
                      <w:r w:rsidR="00864DF4" w:rsidRPr="00864DF4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的体积</w:t>
                      </w:r>
                      <w:r w:rsidR="002B10BA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，最后求得</w:t>
                      </w:r>
                      <w:r w:rsidR="002B10BA" w:rsidRPr="002B10BA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总体积</w:t>
                      </w:r>
                    </w:p>
                    <w:p w14:paraId="0C295665" w14:textId="3E5D9E1D" w:rsidR="0019557A" w:rsidRDefault="00833E0E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3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Pr="00833E0E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用户界面设计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BA7028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设计界面</w:t>
                      </w:r>
                      <w:r w:rsidR="00BF258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进行</w:t>
                      </w:r>
                      <w:r w:rsidR="00BF258B" w:rsidRPr="00BF258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计算报告的显示与保存</w:t>
                      </w:r>
                      <w:r w:rsidR="00BA7028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1A51B8" w:rsidRPr="001A51B8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绘制给出数据文件的平面点，并绘制三角网</w:t>
                      </w:r>
                    </w:p>
                    <w:p w14:paraId="07EC8A77" w14:textId="42AE4DB4" w:rsidR="0064317D" w:rsidRPr="00726494" w:rsidRDefault="007A28F8" w:rsidP="0064317D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无人机遂行编队飞行中的纯方位无源定位问题</w:t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726494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="0064317D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A11BE8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64317D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A11BE8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5</w:t>
                      </w:r>
                      <w:r w:rsidR="0064317D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 xml:space="preserve"> ~ 20</w:t>
                      </w:r>
                      <w:r w:rsidR="0064317D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A11BE8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64317D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A11BE8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9</w:t>
                      </w:r>
                    </w:p>
                    <w:p w14:paraId="4EFB1467" w14:textId="72938996" w:rsidR="0019557A" w:rsidRDefault="00311466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概述：</w:t>
                      </w:r>
                      <w:r w:rsidR="00592D35" w:rsidRPr="00592D3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设计并实现了一种纯方位无源定位方法，解决无人机的精确定位问题</w:t>
                      </w:r>
                    </w:p>
                    <w:p w14:paraId="5155F639" w14:textId="688D9CC5" w:rsidR="00EB1A0F" w:rsidRPr="00445970" w:rsidRDefault="00311466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1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9816B1" w:rsidRPr="009816B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二维平面定位</w:t>
                      </w:r>
                      <w:r w:rsidR="009816B1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445970" w:rsidRPr="00445970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实现正弦定理求解函数，联立方程组求解无人机当前位置</w:t>
                      </w:r>
                    </w:p>
                    <w:p w14:paraId="4D1915BC" w14:textId="4D6C3A26" w:rsidR="00D217A9" w:rsidRPr="00D217A9" w:rsidRDefault="00D217A9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2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="00CF5E7C" w:rsidRPr="00CF5E7C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有效定位模型</w:t>
                      </w:r>
                      <w:r w:rsidR="00E3506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A51B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通过</w:t>
                      </w:r>
                      <w:r w:rsidR="00A51BB9" w:rsidRPr="00111F65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三角测量法</w:t>
                      </w:r>
                      <w:r w:rsidR="00A51BB9" w:rsidRPr="00D217A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计算多个圆心坐标和半径</w:t>
                      </w:r>
                      <w:r w:rsidR="00A51B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，通过</w:t>
                      </w:r>
                      <w:r w:rsidR="00A51BB9" w:rsidRPr="00BF34A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最小二乘法</w:t>
                      </w:r>
                      <w:r w:rsidR="00A51BB9" w:rsidRPr="00D217A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处理定位数据并求解无人机位置</w:t>
                      </w:r>
                    </w:p>
                    <w:p w14:paraId="291F9550" w14:textId="087767A3" w:rsidR="00AA5F85" w:rsidRPr="00292951" w:rsidRDefault="00D10719" w:rsidP="0089314B">
                      <w:pPr>
                        <w:adjustRightInd w:val="0"/>
                        <w:snapToGrid w:val="0"/>
                        <w:spacing w:afterLines="20" w:after="62" w:line="288" w:lineRule="auto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（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3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）</w:t>
                      </w:r>
                      <w:r w:rsidRPr="00D1071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提高定位精度</w:t>
                      </w:r>
                      <w:r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F50178" w:rsidRPr="00F50178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定义</w:t>
                      </w:r>
                      <w:r w:rsidR="00F50178" w:rsidRPr="00F50178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Chan</w:t>
                      </w:r>
                      <w:r w:rsidR="00F50178" w:rsidRPr="00F50178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解法函数，通过时差定位提高精度</w:t>
                      </w:r>
                      <w:r w:rsidR="00632F3A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632F3A" w:rsidRPr="00632F3A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利用泰勒级数法函数优化最小二乘法结果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4688" behindDoc="0" locked="0" layoutInCell="1" allowOverlap="1" wp14:anchorId="353CFAB2" wp14:editId="275245B9">
                <wp:simplePos x="0" y="0"/>
                <wp:positionH relativeFrom="column">
                  <wp:posOffset>-753745</wp:posOffset>
                </wp:positionH>
                <wp:positionV relativeFrom="paragraph">
                  <wp:posOffset>8079740</wp:posOffset>
                </wp:positionV>
                <wp:extent cx="171450" cy="172085"/>
                <wp:effectExtent l="0" t="0" r="0" b="0"/>
                <wp:wrapNone/>
                <wp:docPr id="56331" name="任意多边形 56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72085"/>
                        </a:xfrm>
                        <a:custGeom>
                          <a:avLst/>
                          <a:gdLst>
                            <a:gd name="T0" fmla="*/ 190935006 w 589"/>
                            <a:gd name="T1" fmla="*/ 124269730 h 590"/>
                            <a:gd name="T2" fmla="*/ 190935006 w 589"/>
                            <a:gd name="T3" fmla="*/ 247892632 h 590"/>
                            <a:gd name="T4" fmla="*/ 190935006 w 589"/>
                            <a:gd name="T5" fmla="*/ 124269730 h 590"/>
                            <a:gd name="T6" fmla="*/ 190935006 w 589"/>
                            <a:gd name="T7" fmla="*/ 229122565 h 590"/>
                            <a:gd name="T8" fmla="*/ 190935006 w 589"/>
                            <a:gd name="T9" fmla="*/ 152748645 h 590"/>
                            <a:gd name="T10" fmla="*/ 190935006 w 589"/>
                            <a:gd name="T11" fmla="*/ 229122565 h 590"/>
                            <a:gd name="T12" fmla="*/ 372778098 w 589"/>
                            <a:gd name="T13" fmla="*/ 229122565 h 590"/>
                            <a:gd name="T14" fmla="*/ 343552942 w 589"/>
                            <a:gd name="T15" fmla="*/ 190935605 h 590"/>
                            <a:gd name="T16" fmla="*/ 372778098 w 589"/>
                            <a:gd name="T17" fmla="*/ 143039796 h 590"/>
                            <a:gd name="T18" fmla="*/ 353295198 w 589"/>
                            <a:gd name="T19" fmla="*/ 67312703 h 590"/>
                            <a:gd name="T20" fmla="*/ 286402508 w 589"/>
                            <a:gd name="T21" fmla="*/ 76373920 h 590"/>
                            <a:gd name="T22" fmla="*/ 238343988 w 589"/>
                            <a:gd name="T23" fmla="*/ 19416894 h 590"/>
                            <a:gd name="T24" fmla="*/ 162359386 w 589"/>
                            <a:gd name="T25" fmla="*/ 0 h 590"/>
                            <a:gd name="T26" fmla="*/ 142876486 w 589"/>
                            <a:gd name="T27" fmla="*/ 47895809 h 590"/>
                            <a:gd name="T28" fmla="*/ 66891883 w 589"/>
                            <a:gd name="T29" fmla="*/ 57604659 h 590"/>
                            <a:gd name="T30" fmla="*/ 0 w 589"/>
                            <a:gd name="T31" fmla="*/ 105499663 h 590"/>
                            <a:gd name="T32" fmla="*/ 37667532 w 589"/>
                            <a:gd name="T33" fmla="*/ 162456690 h 590"/>
                            <a:gd name="T34" fmla="*/ 37667532 w 589"/>
                            <a:gd name="T35" fmla="*/ 219414521 h 590"/>
                            <a:gd name="T36" fmla="*/ 0 w 589"/>
                            <a:gd name="T37" fmla="*/ 267309526 h 590"/>
                            <a:gd name="T38" fmla="*/ 66891883 w 589"/>
                            <a:gd name="T39" fmla="*/ 324266552 h 590"/>
                            <a:gd name="T40" fmla="*/ 142876486 w 589"/>
                            <a:gd name="T41" fmla="*/ 333975401 h 590"/>
                            <a:gd name="T42" fmla="*/ 162359386 w 589"/>
                            <a:gd name="T43" fmla="*/ 381223579 h 590"/>
                            <a:gd name="T44" fmla="*/ 238343988 w 589"/>
                            <a:gd name="T45" fmla="*/ 352745468 h 590"/>
                            <a:gd name="T46" fmla="*/ 286402508 w 589"/>
                            <a:gd name="T47" fmla="*/ 305497290 h 590"/>
                            <a:gd name="T48" fmla="*/ 353295198 w 589"/>
                            <a:gd name="T49" fmla="*/ 314558507 h 590"/>
                            <a:gd name="T50" fmla="*/ 372778098 w 589"/>
                            <a:gd name="T51" fmla="*/ 229122565 h 590"/>
                            <a:gd name="T52" fmla="*/ 353295198 w 589"/>
                            <a:gd name="T53" fmla="*/ 267309526 h 590"/>
                            <a:gd name="T54" fmla="*/ 324719578 w 589"/>
                            <a:gd name="T55" fmla="*/ 295788441 h 590"/>
                            <a:gd name="T56" fmla="*/ 219510625 w 589"/>
                            <a:gd name="T57" fmla="*/ 314558507 h 590"/>
                            <a:gd name="T58" fmla="*/ 200676456 w 589"/>
                            <a:gd name="T59" fmla="*/ 352745468 h 590"/>
                            <a:gd name="T60" fmla="*/ 162359386 w 589"/>
                            <a:gd name="T61" fmla="*/ 343036618 h 590"/>
                            <a:gd name="T62" fmla="*/ 95467503 w 589"/>
                            <a:gd name="T63" fmla="*/ 276371547 h 590"/>
                            <a:gd name="T64" fmla="*/ 47408983 w 589"/>
                            <a:gd name="T65" fmla="*/ 286079592 h 590"/>
                            <a:gd name="T66" fmla="*/ 37667532 w 589"/>
                            <a:gd name="T67" fmla="*/ 247892632 h 590"/>
                            <a:gd name="T68" fmla="*/ 66891883 w 589"/>
                            <a:gd name="T69" fmla="*/ 190935605 h 590"/>
                            <a:gd name="T70" fmla="*/ 37667532 w 589"/>
                            <a:gd name="T71" fmla="*/ 124269730 h 590"/>
                            <a:gd name="T72" fmla="*/ 47408983 w 589"/>
                            <a:gd name="T73" fmla="*/ 86082769 h 590"/>
                            <a:gd name="T74" fmla="*/ 95467503 w 589"/>
                            <a:gd name="T75" fmla="*/ 105499663 h 590"/>
                            <a:gd name="T76" fmla="*/ 162359386 w 589"/>
                            <a:gd name="T77" fmla="*/ 38186960 h 590"/>
                            <a:gd name="T78" fmla="*/ 200676456 w 589"/>
                            <a:gd name="T79" fmla="*/ 19416894 h 590"/>
                            <a:gd name="T80" fmla="*/ 219510625 w 589"/>
                            <a:gd name="T81" fmla="*/ 67312703 h 590"/>
                            <a:gd name="T82" fmla="*/ 324719578 w 589"/>
                            <a:gd name="T83" fmla="*/ 86082769 h 590"/>
                            <a:gd name="T84" fmla="*/ 353295198 w 589"/>
                            <a:gd name="T85" fmla="*/ 105499663 h 590"/>
                            <a:gd name="T86" fmla="*/ 314978128 w 589"/>
                            <a:gd name="T87" fmla="*/ 143039796 h 590"/>
                            <a:gd name="T88" fmla="*/ 314978128 w 589"/>
                            <a:gd name="T89" fmla="*/ 229122565 h 590"/>
                            <a:gd name="T90" fmla="*/ 353295198 w 589"/>
                            <a:gd name="T91" fmla="*/ 267309526 h 590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0" t="0" r="r" b="b"/>
                          <a:pathLst>
                            <a:path w="589" h="590">
                              <a:moveTo>
                                <a:pt x="294" y="192"/>
                              </a:moveTo>
                              <a:lnTo>
                                <a:pt x="294" y="192"/>
                              </a:lnTo>
                              <a:cubicBezTo>
                                <a:pt x="235" y="192"/>
                                <a:pt x="191" y="236"/>
                                <a:pt x="191" y="295"/>
                              </a:cubicBezTo>
                              <a:cubicBezTo>
                                <a:pt x="191" y="339"/>
                                <a:pt x="235" y="383"/>
                                <a:pt x="294" y="383"/>
                              </a:cubicBezTo>
                              <a:cubicBezTo>
                                <a:pt x="353" y="383"/>
                                <a:pt x="397" y="339"/>
                                <a:pt x="397" y="295"/>
                              </a:cubicBezTo>
                              <a:cubicBezTo>
                                <a:pt x="397" y="236"/>
                                <a:pt x="353" y="192"/>
                                <a:pt x="294" y="192"/>
                              </a:cubicBezTo>
                              <a:close/>
                              <a:moveTo>
                                <a:pt x="294" y="354"/>
                              </a:moveTo>
                              <a:lnTo>
                                <a:pt x="294" y="354"/>
                              </a:lnTo>
                              <a:cubicBezTo>
                                <a:pt x="265" y="354"/>
                                <a:pt x="235" y="324"/>
                                <a:pt x="235" y="295"/>
                              </a:cubicBezTo>
                              <a:cubicBezTo>
                                <a:pt x="235" y="251"/>
                                <a:pt x="265" y="236"/>
                                <a:pt x="294" y="236"/>
                              </a:cubicBezTo>
                              <a:cubicBezTo>
                                <a:pt x="324" y="236"/>
                                <a:pt x="353" y="251"/>
                                <a:pt x="353" y="295"/>
                              </a:cubicBezTo>
                              <a:cubicBezTo>
                                <a:pt x="353" y="324"/>
                                <a:pt x="324" y="354"/>
                                <a:pt x="294" y="354"/>
                              </a:cubicBezTo>
                              <a:close/>
                              <a:moveTo>
                                <a:pt x="574" y="354"/>
                              </a:moveTo>
                              <a:lnTo>
                                <a:pt x="574" y="354"/>
                              </a:lnTo>
                              <a:cubicBezTo>
                                <a:pt x="529" y="339"/>
                                <a:pt x="529" y="339"/>
                                <a:pt x="529" y="339"/>
                              </a:cubicBezTo>
                              <a:cubicBezTo>
                                <a:pt x="529" y="324"/>
                                <a:pt x="529" y="309"/>
                                <a:pt x="529" y="295"/>
                              </a:cubicBezTo>
                              <a:cubicBezTo>
                                <a:pt x="529" y="280"/>
                                <a:pt x="529" y="265"/>
                                <a:pt x="529" y="251"/>
                              </a:cubicBezTo>
                              <a:cubicBezTo>
                                <a:pt x="574" y="221"/>
                                <a:pt x="574" y="221"/>
                                <a:pt x="574" y="221"/>
                              </a:cubicBezTo>
                              <a:cubicBezTo>
                                <a:pt x="588" y="206"/>
                                <a:pt x="588" y="192"/>
                                <a:pt x="588" y="163"/>
                              </a:cubicBezTo>
                              <a:cubicBezTo>
                                <a:pt x="544" y="104"/>
                                <a:pt x="544" y="104"/>
                                <a:pt x="544" y="104"/>
                              </a:cubicBezTo>
                              <a:cubicBezTo>
                                <a:pt x="529" y="74"/>
                                <a:pt x="515" y="74"/>
                                <a:pt x="485" y="89"/>
                              </a:cubicBezTo>
                              <a:cubicBezTo>
                                <a:pt x="441" y="118"/>
                                <a:pt x="441" y="118"/>
                                <a:pt x="441" y="118"/>
                              </a:cubicBezTo>
                              <a:cubicBezTo>
                                <a:pt x="426" y="89"/>
                                <a:pt x="397" y="74"/>
                                <a:pt x="367" y="74"/>
                              </a:cubicBezTo>
                              <a:cubicBezTo>
                                <a:pt x="367" y="30"/>
                                <a:pt x="367" y="30"/>
                                <a:pt x="367" y="30"/>
                              </a:cubicBezTo>
                              <a:cubicBezTo>
                                <a:pt x="367" y="15"/>
                                <a:pt x="353" y="0"/>
                                <a:pt x="338" y="0"/>
                              </a:cubicBezTo>
                              <a:cubicBezTo>
                                <a:pt x="250" y="0"/>
                                <a:pt x="250" y="0"/>
                                <a:pt x="250" y="0"/>
                              </a:cubicBezTo>
                              <a:cubicBezTo>
                                <a:pt x="235" y="0"/>
                                <a:pt x="220" y="15"/>
                                <a:pt x="220" y="30"/>
                              </a:cubicBezTo>
                              <a:cubicBezTo>
                                <a:pt x="220" y="74"/>
                                <a:pt x="220" y="74"/>
                                <a:pt x="220" y="74"/>
                              </a:cubicBezTo>
                              <a:cubicBezTo>
                                <a:pt x="191" y="74"/>
                                <a:pt x="162" y="89"/>
                                <a:pt x="147" y="118"/>
                              </a:cubicBezTo>
                              <a:cubicBezTo>
                                <a:pt x="103" y="89"/>
                                <a:pt x="103" y="89"/>
                                <a:pt x="103" y="89"/>
                              </a:cubicBezTo>
                              <a:cubicBezTo>
                                <a:pt x="73" y="74"/>
                                <a:pt x="58" y="74"/>
                                <a:pt x="44" y="104"/>
                              </a:cubicBezTo>
                              <a:cubicBezTo>
                                <a:pt x="0" y="163"/>
                                <a:pt x="0" y="163"/>
                                <a:pt x="0" y="163"/>
                              </a:cubicBezTo>
                              <a:cubicBezTo>
                                <a:pt x="0" y="192"/>
                                <a:pt x="0" y="206"/>
                                <a:pt x="14" y="221"/>
                              </a:cubicBezTo>
                              <a:cubicBezTo>
                                <a:pt x="58" y="251"/>
                                <a:pt x="58" y="251"/>
                                <a:pt x="58" y="251"/>
                              </a:cubicBezTo>
                              <a:cubicBezTo>
                                <a:pt x="58" y="265"/>
                                <a:pt x="58" y="280"/>
                                <a:pt x="58" y="295"/>
                              </a:cubicBezTo>
                              <a:cubicBezTo>
                                <a:pt x="58" y="309"/>
                                <a:pt x="58" y="324"/>
                                <a:pt x="58" y="339"/>
                              </a:cubicBezTo>
                              <a:cubicBezTo>
                                <a:pt x="14" y="354"/>
                                <a:pt x="14" y="354"/>
                                <a:pt x="14" y="354"/>
                              </a:cubicBezTo>
                              <a:cubicBezTo>
                                <a:pt x="0" y="368"/>
                                <a:pt x="0" y="398"/>
                                <a:pt x="0" y="413"/>
                              </a:cubicBezTo>
                              <a:cubicBezTo>
                                <a:pt x="44" y="486"/>
                                <a:pt x="44" y="486"/>
                                <a:pt x="44" y="486"/>
                              </a:cubicBezTo>
                              <a:cubicBezTo>
                                <a:pt x="58" y="501"/>
                                <a:pt x="73" y="501"/>
                                <a:pt x="103" y="501"/>
                              </a:cubicBezTo>
                              <a:cubicBezTo>
                                <a:pt x="147" y="472"/>
                                <a:pt x="147" y="472"/>
                                <a:pt x="147" y="472"/>
                              </a:cubicBezTo>
                              <a:cubicBezTo>
                                <a:pt x="162" y="486"/>
                                <a:pt x="191" y="501"/>
                                <a:pt x="220" y="516"/>
                              </a:cubicBezTo>
                              <a:cubicBezTo>
                                <a:pt x="220" y="545"/>
                                <a:pt x="220" y="545"/>
                                <a:pt x="220" y="545"/>
                              </a:cubicBezTo>
                              <a:cubicBezTo>
                                <a:pt x="220" y="560"/>
                                <a:pt x="235" y="589"/>
                                <a:pt x="250" y="589"/>
                              </a:cubicBezTo>
                              <a:cubicBezTo>
                                <a:pt x="338" y="589"/>
                                <a:pt x="338" y="589"/>
                                <a:pt x="338" y="589"/>
                              </a:cubicBezTo>
                              <a:cubicBezTo>
                                <a:pt x="353" y="589"/>
                                <a:pt x="367" y="560"/>
                                <a:pt x="367" y="545"/>
                              </a:cubicBezTo>
                              <a:cubicBezTo>
                                <a:pt x="367" y="516"/>
                                <a:pt x="367" y="516"/>
                                <a:pt x="367" y="516"/>
                              </a:cubicBezTo>
                              <a:cubicBezTo>
                                <a:pt x="397" y="501"/>
                                <a:pt x="426" y="486"/>
                                <a:pt x="441" y="472"/>
                              </a:cubicBezTo>
                              <a:cubicBezTo>
                                <a:pt x="485" y="501"/>
                                <a:pt x="485" y="501"/>
                                <a:pt x="485" y="501"/>
                              </a:cubicBezTo>
                              <a:cubicBezTo>
                                <a:pt x="515" y="501"/>
                                <a:pt x="529" y="501"/>
                                <a:pt x="544" y="486"/>
                              </a:cubicBezTo>
                              <a:cubicBezTo>
                                <a:pt x="588" y="413"/>
                                <a:pt x="588" y="413"/>
                                <a:pt x="588" y="413"/>
                              </a:cubicBezTo>
                              <a:cubicBezTo>
                                <a:pt x="588" y="398"/>
                                <a:pt x="588" y="368"/>
                                <a:pt x="574" y="354"/>
                              </a:cubicBezTo>
                              <a:close/>
                              <a:moveTo>
                                <a:pt x="544" y="413"/>
                              </a:moveTo>
                              <a:lnTo>
                                <a:pt x="544" y="413"/>
                              </a:lnTo>
                              <a:cubicBezTo>
                                <a:pt x="515" y="442"/>
                                <a:pt x="515" y="442"/>
                                <a:pt x="515" y="442"/>
                              </a:cubicBezTo>
                              <a:cubicBezTo>
                                <a:pt x="515" y="457"/>
                                <a:pt x="500" y="457"/>
                                <a:pt x="500" y="457"/>
                              </a:cubicBezTo>
                              <a:cubicBezTo>
                                <a:pt x="441" y="427"/>
                                <a:pt x="441" y="427"/>
                                <a:pt x="441" y="427"/>
                              </a:cubicBezTo>
                              <a:cubicBezTo>
                                <a:pt x="412" y="457"/>
                                <a:pt x="382" y="472"/>
                                <a:pt x="338" y="486"/>
                              </a:cubicBezTo>
                              <a:cubicBezTo>
                                <a:pt x="338" y="530"/>
                                <a:pt x="338" y="530"/>
                                <a:pt x="338" y="530"/>
                              </a:cubicBezTo>
                              <a:cubicBezTo>
                                <a:pt x="338" y="530"/>
                                <a:pt x="324" y="545"/>
                                <a:pt x="309" y="545"/>
                              </a:cubicBezTo>
                              <a:cubicBezTo>
                                <a:pt x="279" y="545"/>
                                <a:pt x="279" y="545"/>
                                <a:pt x="279" y="545"/>
                              </a:cubicBezTo>
                              <a:cubicBezTo>
                                <a:pt x="265" y="545"/>
                                <a:pt x="250" y="530"/>
                                <a:pt x="250" y="530"/>
                              </a:cubicBezTo>
                              <a:cubicBezTo>
                                <a:pt x="250" y="486"/>
                                <a:pt x="250" y="486"/>
                                <a:pt x="250" y="486"/>
                              </a:cubicBezTo>
                              <a:cubicBezTo>
                                <a:pt x="206" y="472"/>
                                <a:pt x="176" y="457"/>
                                <a:pt x="147" y="427"/>
                              </a:cubicBezTo>
                              <a:cubicBezTo>
                                <a:pt x="88" y="457"/>
                                <a:pt x="88" y="457"/>
                                <a:pt x="88" y="457"/>
                              </a:cubicBezTo>
                              <a:cubicBezTo>
                                <a:pt x="88" y="457"/>
                                <a:pt x="73" y="457"/>
                                <a:pt x="73" y="442"/>
                              </a:cubicBezTo>
                              <a:cubicBezTo>
                                <a:pt x="44" y="413"/>
                                <a:pt x="44" y="413"/>
                                <a:pt x="44" y="413"/>
                              </a:cubicBezTo>
                              <a:cubicBezTo>
                                <a:pt x="44" y="398"/>
                                <a:pt x="44" y="383"/>
                                <a:pt x="58" y="383"/>
                              </a:cubicBezTo>
                              <a:cubicBezTo>
                                <a:pt x="103" y="354"/>
                                <a:pt x="103" y="354"/>
                                <a:pt x="103" y="354"/>
                              </a:cubicBezTo>
                              <a:cubicBezTo>
                                <a:pt x="103" y="339"/>
                                <a:pt x="103" y="309"/>
                                <a:pt x="103" y="295"/>
                              </a:cubicBezTo>
                              <a:cubicBezTo>
                                <a:pt x="103" y="265"/>
                                <a:pt x="103" y="251"/>
                                <a:pt x="103" y="221"/>
                              </a:cubicBezTo>
                              <a:cubicBezTo>
                                <a:pt x="58" y="192"/>
                                <a:pt x="58" y="192"/>
                                <a:pt x="58" y="192"/>
                              </a:cubicBezTo>
                              <a:cubicBezTo>
                                <a:pt x="44" y="192"/>
                                <a:pt x="44" y="177"/>
                                <a:pt x="44" y="163"/>
                              </a:cubicBezTo>
                              <a:cubicBezTo>
                                <a:pt x="73" y="133"/>
                                <a:pt x="73" y="133"/>
                                <a:pt x="73" y="133"/>
                              </a:cubicBezTo>
                              <a:cubicBezTo>
                                <a:pt x="73" y="133"/>
                                <a:pt x="88" y="118"/>
                                <a:pt x="88" y="133"/>
                              </a:cubicBezTo>
                              <a:cubicBezTo>
                                <a:pt x="147" y="163"/>
                                <a:pt x="147" y="163"/>
                                <a:pt x="147" y="163"/>
                              </a:cubicBezTo>
                              <a:cubicBezTo>
                                <a:pt x="176" y="133"/>
                                <a:pt x="206" y="104"/>
                                <a:pt x="250" y="104"/>
                              </a:cubicBezTo>
                              <a:cubicBezTo>
                                <a:pt x="250" y="59"/>
                                <a:pt x="250" y="59"/>
                                <a:pt x="250" y="59"/>
                              </a:cubicBezTo>
                              <a:cubicBezTo>
                                <a:pt x="250" y="45"/>
                                <a:pt x="265" y="30"/>
                                <a:pt x="279" y="30"/>
                              </a:cubicBezTo>
                              <a:cubicBezTo>
                                <a:pt x="309" y="30"/>
                                <a:pt x="309" y="30"/>
                                <a:pt x="309" y="30"/>
                              </a:cubicBezTo>
                              <a:cubicBezTo>
                                <a:pt x="324" y="30"/>
                                <a:pt x="338" y="45"/>
                                <a:pt x="338" y="59"/>
                              </a:cubicBezTo>
                              <a:cubicBezTo>
                                <a:pt x="338" y="104"/>
                                <a:pt x="338" y="104"/>
                                <a:pt x="338" y="104"/>
                              </a:cubicBezTo>
                              <a:cubicBezTo>
                                <a:pt x="382" y="104"/>
                                <a:pt x="412" y="133"/>
                                <a:pt x="441" y="163"/>
                              </a:cubicBezTo>
                              <a:cubicBezTo>
                                <a:pt x="500" y="133"/>
                                <a:pt x="500" y="133"/>
                                <a:pt x="500" y="133"/>
                              </a:cubicBezTo>
                              <a:cubicBezTo>
                                <a:pt x="500" y="118"/>
                                <a:pt x="515" y="133"/>
                                <a:pt x="515" y="133"/>
                              </a:cubicBezTo>
                              <a:cubicBezTo>
                                <a:pt x="544" y="163"/>
                                <a:pt x="544" y="163"/>
                                <a:pt x="544" y="163"/>
                              </a:cubicBezTo>
                              <a:cubicBezTo>
                                <a:pt x="544" y="177"/>
                                <a:pt x="544" y="192"/>
                                <a:pt x="529" y="192"/>
                              </a:cubicBezTo>
                              <a:cubicBezTo>
                                <a:pt x="485" y="221"/>
                                <a:pt x="485" y="221"/>
                                <a:pt x="485" y="221"/>
                              </a:cubicBezTo>
                              <a:cubicBezTo>
                                <a:pt x="485" y="251"/>
                                <a:pt x="485" y="265"/>
                                <a:pt x="485" y="295"/>
                              </a:cubicBezTo>
                              <a:cubicBezTo>
                                <a:pt x="485" y="309"/>
                                <a:pt x="485" y="339"/>
                                <a:pt x="485" y="354"/>
                              </a:cubicBezTo>
                              <a:cubicBezTo>
                                <a:pt x="529" y="383"/>
                                <a:pt x="529" y="383"/>
                                <a:pt x="529" y="383"/>
                              </a:cubicBezTo>
                              <a:cubicBezTo>
                                <a:pt x="544" y="383"/>
                                <a:pt x="544" y="398"/>
                                <a:pt x="544" y="4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5D8397CF" id="任意多边形 56331" o:spid="_x0000_s1026" style="position:absolute;margin-left:-59.35pt;margin-top:636.2pt;width:13.5pt;height:13.55pt;z-index:251314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9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" path="m294,192r,c235,192,191,236,191,295v,44,44,88,103,88c353,383,397,339,397,295,397,236,353,192,294,192xm294,354r,c265,354,235,324,235,295v,-44,30,-59,59,-59c324,236,353,251,353,295v,29,-29,59,-59,59xm574,354r,c529,339,529,339,529,339v,-15,,-30,,-44c529,280,529,265,529,251v45,-30,45,-30,45,-30c588,206,588,192,588,163,544,104,544,104,544,104,529,74,515,74,485,89v-44,29,-44,29,-44,29c426,89,397,74,367,74v,-44,,-44,,-44c367,15,353,,338,,250,,250,,250,,235,,220,15,220,30v,44,,44,,44c191,74,162,89,147,118,103,89,103,89,103,89,73,74,58,74,44,104,,163,,163,,163v,29,,43,14,58c58,251,58,251,58,251v,14,,29,,44c58,309,58,324,58,339,14,354,14,354,14,354,,368,,398,,413v44,73,44,73,44,73c58,501,73,501,103,501v44,-29,44,-29,44,-29c162,486,191,501,220,516v,29,,29,,29c220,560,235,589,250,589v88,,88,,88,c353,589,367,560,367,545v,-29,,-29,,-29c397,501,426,486,441,472v44,29,44,29,44,29c515,501,529,501,544,486v44,-73,44,-73,44,-73c588,398,588,368,574,354xm544,413r,c515,442,515,442,515,442v,15,-15,15,-15,15c441,427,441,427,441,427v-29,30,-59,45,-103,59c338,530,338,530,338,530v,,-14,15,-29,15c279,545,279,545,279,545v-14,,-29,-15,-29,-15c250,486,250,486,250,486,206,472,176,457,147,427,88,457,88,457,88,457v,,-15,,-15,-15c44,413,44,413,44,413v,-15,,-30,14,-30c103,354,103,354,103,354v,-15,,-45,,-59c103,265,103,251,103,221,58,192,58,192,58,192,44,192,44,177,44,163,73,133,73,133,73,133v,,15,-15,15,c147,163,147,163,147,163v29,-30,59,-59,103,-59c250,59,250,59,250,59v,-14,15,-29,29,-29c309,30,309,30,309,30v15,,29,15,29,29c338,104,338,104,338,104v44,,74,29,103,59c500,133,500,133,500,133v,-15,15,,15,c544,163,544,163,544,163v,14,,29,-15,29c485,221,485,221,485,221v,30,,44,,74c485,309,485,339,485,354v44,29,44,29,44,29c544,383,544,398,544,413xe" fillcolor="white [3212]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0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40960" behindDoc="0" locked="0" layoutInCell="1" allowOverlap="1" wp14:anchorId="76EEC508" wp14:editId="1A49A087">
                <wp:simplePos x="0" y="0"/>
                <wp:positionH relativeFrom="column">
                  <wp:posOffset>-843280</wp:posOffset>
                </wp:positionH>
                <wp:positionV relativeFrom="paragraph">
                  <wp:posOffset>8045450</wp:posOffset>
                </wp:positionV>
                <wp:extent cx="6963410" cy="250190"/>
                <wp:effectExtent l="0" t="0" r="889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250190"/>
                          <a:chOff x="2401" y="3610"/>
                          <a:chExt cx="10966" cy="394"/>
                        </a:xfrm>
                      </wpg:grpSpPr>
                      <wps:wsp>
                        <wps:cNvPr id="27" name="矩形 15"/>
                        <wps:cNvSpPr/>
                        <wps:spPr>
                          <a:xfrm>
                            <a:off x="4229" y="3610"/>
                            <a:ext cx="9138" cy="3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"/>
                        <wps:cNvSpPr/>
                        <wps:spPr>
                          <a:xfrm>
                            <a:off x="2401" y="3610"/>
                            <a:ext cx="1949" cy="3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364E64" id="组合 26" o:spid="_x0000_s1026" style="position:absolute;margin-left:-66.4pt;margin-top:633.5pt;width:548.3pt;height:19.7pt;z-index:251240960;mso-width-relative:margin" coordorigin="2401,3610" coordsize="109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">
                <v:rect id="矩形 15" o:spid="_x0000_s1027" style="position:absolute;left:4229;top:3610;width:9138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" fillcolor="#f2f2f2 [3052]" stroked="f" strokeweight="1pt"/>
                <v:rect id="矩形 2" o:spid="_x0000_s1028" style="position:absolute;left:2401;top:3610;width:1949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" fillcolor="#404040 [2429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48788CB" wp14:editId="15A0181D">
                <wp:simplePos x="0" y="0"/>
                <wp:positionH relativeFrom="column">
                  <wp:posOffset>-524510</wp:posOffset>
                </wp:positionH>
                <wp:positionV relativeFrom="paragraph">
                  <wp:posOffset>7929880</wp:posOffset>
                </wp:positionV>
                <wp:extent cx="897255" cy="435610"/>
                <wp:effectExtent l="0" t="0" r="0" b="2540"/>
                <wp:wrapNone/>
                <wp:docPr id="3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62456" w14:textId="57F869F3" w:rsidR="000C78BF" w:rsidRPr="00BD33FE" w:rsidRDefault="00000000">
                            <w:pPr>
                              <w:jc w:val="distribute"/>
                              <w:rPr>
                                <w:rFonts w:ascii="华文仿宋" w:eastAsia="华文仿宋" w:hAnsi="华文仿宋" w:cs="汉仪文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D33FE"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证书</w:t>
                            </w:r>
                            <w:r w:rsidR="00BD33FE"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788CB" id="_x0000_s1032" type="#_x0000_t202" style="position:absolute;left:0;text-align:left;margin-left:-41.3pt;margin-top:624.4pt;width:70.65pt;height:34.3pt;z-index: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" filled="f" stroked="f" strokeweight=".5pt">
                <v:textbox>
                  <w:txbxContent>
                    <w:p w14:paraId="52062456" w14:textId="57F869F3" w:rsidR="000C78BF" w:rsidRPr="00BD33FE" w:rsidRDefault="00000000">
                      <w:pPr>
                        <w:jc w:val="distribute"/>
                        <w:rPr>
                          <w:rFonts w:ascii="华文仿宋" w:eastAsia="华文仿宋" w:hAnsi="华文仿宋" w:cs="汉仪文黑-55简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BD33FE"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证书</w:t>
                      </w:r>
                      <w:r w:rsidR="00BD33FE"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奖项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C141C02" wp14:editId="39C9C56F">
                <wp:simplePos x="0" y="0"/>
                <wp:positionH relativeFrom="column">
                  <wp:posOffset>-846455</wp:posOffset>
                </wp:positionH>
                <wp:positionV relativeFrom="paragraph">
                  <wp:posOffset>8331406</wp:posOffset>
                </wp:positionV>
                <wp:extent cx="6967220" cy="496570"/>
                <wp:effectExtent l="0" t="0" r="0" b="0"/>
                <wp:wrapNone/>
                <wp:docPr id="902441446" name="文本框 90244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22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1C1A" w14:textId="6DFD0E75" w:rsidR="002C6FFA" w:rsidRPr="00186A4A" w:rsidRDefault="002C6FFA" w:rsidP="002C6FFA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省级：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江苏省省“三好学生”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全国大学生数学建模竞赛江苏省二等奖</w:t>
                            </w:r>
                          </w:p>
                          <w:p w14:paraId="1B089F06" w14:textId="6C956C34" w:rsidR="002C6FFA" w:rsidRPr="00186A4A" w:rsidRDefault="002C6FFA" w:rsidP="002C6FFA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</w:pP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校级：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一等奖学金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优秀学生干部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优秀共青团员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英文配音大赛二等奖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、</w:t>
                            </w:r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外</w:t>
                            </w:r>
                            <w:proofErr w:type="gramStart"/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研</w:t>
                            </w:r>
                            <w:proofErr w:type="gramEnd"/>
                            <w:r w:rsidRPr="00186A4A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社英文演讲比赛三等奖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1C02" id="文本框 902441446" o:spid="_x0000_s1033" type="#_x0000_t202" style="position:absolute;left:0;text-align:left;margin-left:-66.65pt;margin-top:656pt;width:548.6pt;height:39.1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" filled="f" stroked="f" strokeweight=".5pt">
                <v:textbox>
                  <w:txbxContent>
                    <w:p w14:paraId="1DD91C1A" w14:textId="6DFD0E75" w:rsidR="002C6FFA" w:rsidRPr="00186A4A" w:rsidRDefault="002C6FFA" w:rsidP="002C6FFA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省级：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江苏省省“三好学生”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、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全国大学生数学建模竞赛江苏省二等奖</w:t>
                      </w:r>
                    </w:p>
                    <w:p w14:paraId="1B089F06" w14:textId="6C956C34" w:rsidR="002C6FFA" w:rsidRPr="00186A4A" w:rsidRDefault="002C6FFA" w:rsidP="002C6FFA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</w:pP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校级：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一等奖学金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、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优秀学生干部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、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优秀共青团员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、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英文配音大赛二等奖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、</w:t>
                      </w:r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外</w:t>
                      </w:r>
                      <w:proofErr w:type="gramStart"/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研</w:t>
                      </w:r>
                      <w:proofErr w:type="gramEnd"/>
                      <w:r w:rsidRPr="00186A4A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社英文演讲比赛三等奖</w:t>
                      </w:r>
                    </w:p>
                  </w:txbxContent>
                </v:textbox>
              </v:shape>
            </w:pict>
          </mc:Fallback>
        </mc:AlternateContent>
      </w:r>
      <w:r w:rsidR="00186A4A">
        <w:rPr>
          <w:noProof/>
        </w:rPr>
        <mc:AlternateContent>
          <mc:Choice Requires="wpg">
            <w:drawing>
              <wp:anchor distT="0" distB="0" distL="114300" distR="114300" simplePos="0" relativeHeight="250897920" behindDoc="0" locked="0" layoutInCell="1" allowOverlap="1" wp14:anchorId="2D5C4770" wp14:editId="7CF3C51B">
                <wp:simplePos x="0" y="0"/>
                <wp:positionH relativeFrom="column">
                  <wp:posOffset>-843280</wp:posOffset>
                </wp:positionH>
                <wp:positionV relativeFrom="paragraph">
                  <wp:posOffset>6829425</wp:posOffset>
                </wp:positionV>
                <wp:extent cx="6963410" cy="250190"/>
                <wp:effectExtent l="0" t="0" r="889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3410" cy="250190"/>
                          <a:chOff x="2401" y="3610"/>
                          <a:chExt cx="10966" cy="394"/>
                        </a:xfrm>
                      </wpg:grpSpPr>
                      <wps:wsp>
                        <wps:cNvPr id="24" name="矩形 15"/>
                        <wps:cNvSpPr/>
                        <wps:spPr>
                          <a:xfrm>
                            <a:off x="4229" y="3610"/>
                            <a:ext cx="9138" cy="3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"/>
                        <wps:cNvSpPr/>
                        <wps:spPr>
                          <a:xfrm>
                            <a:off x="2401" y="3610"/>
                            <a:ext cx="1949" cy="39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898897" id="组合 22" o:spid="_x0000_s1026" style="position:absolute;margin-left:-66.4pt;margin-top:537.75pt;width:548.3pt;height:19.7pt;z-index:250897920;mso-width-relative:margin" coordorigin="2401,3610" coordsize="10966,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">
                <v:rect id="矩形 15" o:spid="_x0000_s1027" style="position:absolute;left:4229;top:3610;width:9138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" fillcolor="#f2f2f2 [3052]" stroked="f" strokeweight="1pt"/>
                <v:rect id="矩形 2" o:spid="_x0000_s1028" style="position:absolute;left:2401;top:3610;width:1949;height: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" fillcolor="#404040 [2429]" stroked="f" strokeweight="1pt"/>
              </v:group>
            </w:pict>
          </mc:Fallback>
        </mc:AlternateContent>
      </w:r>
      <w:r w:rsidR="00186A4A">
        <w:rPr>
          <w:noProof/>
        </w:rPr>
        <mc:AlternateContent>
          <mc:Choice Requires="wps">
            <w:drawing>
              <wp:anchor distT="0" distB="0" distL="114300" distR="114300" simplePos="0" relativeHeight="251069952" behindDoc="0" locked="0" layoutInCell="1" allowOverlap="1" wp14:anchorId="728838FD" wp14:editId="2EDD97D8">
                <wp:simplePos x="0" y="0"/>
                <wp:positionH relativeFrom="column">
                  <wp:posOffset>-524510</wp:posOffset>
                </wp:positionH>
                <wp:positionV relativeFrom="paragraph">
                  <wp:posOffset>6717030</wp:posOffset>
                </wp:positionV>
                <wp:extent cx="897255" cy="435610"/>
                <wp:effectExtent l="0" t="0" r="0" b="254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227E" w14:textId="49FA9169" w:rsidR="000C78BF" w:rsidRPr="00BD33FE" w:rsidRDefault="00BD33FE">
                            <w:pPr>
                              <w:jc w:val="distribute"/>
                              <w:rPr>
                                <w:rFonts w:ascii="华文仿宋" w:eastAsia="华文仿宋" w:hAnsi="华文仿宋" w:cs="汉仪文黑-55简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D33FE">
                              <w:rPr>
                                <w:rFonts w:ascii="华文仿宋" w:eastAsia="华文仿宋" w:hAnsi="华文仿宋" w:cs="汉仪文黑-55简" w:hint="eastAsia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校园履历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838FD" id="_x0000_s1034" type="#_x0000_t202" style="position:absolute;left:0;text-align:left;margin-left:-41.3pt;margin-top:528.9pt;width:70.65pt;height:34.3pt;z-index:2510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" filled="f" stroked="f" strokeweight=".5pt">
                <v:textbox>
                  <w:txbxContent>
                    <w:p w14:paraId="1106227E" w14:textId="49FA9169" w:rsidR="000C78BF" w:rsidRPr="00BD33FE" w:rsidRDefault="00BD33FE">
                      <w:pPr>
                        <w:jc w:val="distribute"/>
                        <w:rPr>
                          <w:rFonts w:ascii="华文仿宋" w:eastAsia="华文仿宋" w:hAnsi="华文仿宋" w:cs="汉仪文黑-55简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BD33FE">
                        <w:rPr>
                          <w:rFonts w:ascii="华文仿宋" w:eastAsia="华文仿宋" w:hAnsi="华文仿宋" w:cs="汉仪文黑-55简" w:hint="eastAsia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校园履历</w:t>
                      </w:r>
                    </w:p>
                  </w:txbxContent>
                </v:textbox>
              </v:shape>
            </w:pict>
          </mc:Fallback>
        </mc:AlternateContent>
      </w:r>
      <w:r w:rsidR="00186A4A">
        <w:rPr>
          <w:noProof/>
        </w:rPr>
        <mc:AlternateContent>
          <mc:Choice Requires="wps">
            <w:drawing>
              <wp:anchor distT="0" distB="0" distL="114300" distR="114300" simplePos="0" relativeHeight="251119104" behindDoc="0" locked="0" layoutInCell="1" allowOverlap="1" wp14:anchorId="4FF7571C" wp14:editId="0616F6D7">
                <wp:simplePos x="0" y="0"/>
                <wp:positionH relativeFrom="column">
                  <wp:posOffset>-753110</wp:posOffset>
                </wp:positionH>
                <wp:positionV relativeFrom="paragraph">
                  <wp:posOffset>6871335</wp:posOffset>
                </wp:positionV>
                <wp:extent cx="171450" cy="160655"/>
                <wp:effectExtent l="0" t="0" r="0" b="0"/>
                <wp:wrapNone/>
                <wp:docPr id="56359" name="任意多边形 56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60655"/>
                        </a:xfrm>
                        <a:custGeom>
                          <a:avLst/>
                          <a:gdLst>
                            <a:gd name="T0" fmla="*/ 364039646 w 634"/>
                            <a:gd name="T1" fmla="*/ 47576110 h 590"/>
                            <a:gd name="T2" fmla="*/ 364039646 w 634"/>
                            <a:gd name="T3" fmla="*/ 47576110 h 590"/>
                            <a:gd name="T4" fmla="*/ 287331145 w 634"/>
                            <a:gd name="T5" fmla="*/ 47576110 h 590"/>
                            <a:gd name="T6" fmla="*/ 287331145 w 634"/>
                            <a:gd name="T7" fmla="*/ 19287829 h 590"/>
                            <a:gd name="T8" fmla="*/ 258727921 w 634"/>
                            <a:gd name="T9" fmla="*/ 0 h 590"/>
                            <a:gd name="T10" fmla="*/ 153417002 w 634"/>
                            <a:gd name="T11" fmla="*/ 0 h 590"/>
                            <a:gd name="T12" fmla="*/ 134564803 w 634"/>
                            <a:gd name="T13" fmla="*/ 19287829 h 590"/>
                            <a:gd name="T14" fmla="*/ 134564803 w 634"/>
                            <a:gd name="T15" fmla="*/ 47576110 h 590"/>
                            <a:gd name="T16" fmla="*/ 57856302 w 634"/>
                            <a:gd name="T17" fmla="*/ 47576110 h 590"/>
                            <a:gd name="T18" fmla="*/ 0 w 634"/>
                            <a:gd name="T19" fmla="*/ 94509159 h 590"/>
                            <a:gd name="T20" fmla="*/ 0 w 634"/>
                            <a:gd name="T21" fmla="*/ 322102335 h 590"/>
                            <a:gd name="T22" fmla="*/ 57856302 w 634"/>
                            <a:gd name="T23" fmla="*/ 378678897 h 590"/>
                            <a:gd name="T24" fmla="*/ 364039646 w 634"/>
                            <a:gd name="T25" fmla="*/ 378678897 h 590"/>
                            <a:gd name="T26" fmla="*/ 411495069 w 634"/>
                            <a:gd name="T27" fmla="*/ 322102335 h 590"/>
                            <a:gd name="T28" fmla="*/ 411495069 w 634"/>
                            <a:gd name="T29" fmla="*/ 94509159 h 590"/>
                            <a:gd name="T30" fmla="*/ 364039646 w 634"/>
                            <a:gd name="T31" fmla="*/ 47576110 h 590"/>
                            <a:gd name="T32" fmla="*/ 153417002 w 634"/>
                            <a:gd name="T33" fmla="*/ 37932597 h 590"/>
                            <a:gd name="T34" fmla="*/ 153417002 w 634"/>
                            <a:gd name="T35" fmla="*/ 37932597 h 590"/>
                            <a:gd name="T36" fmla="*/ 172268394 w 634"/>
                            <a:gd name="T37" fmla="*/ 19287829 h 590"/>
                            <a:gd name="T38" fmla="*/ 248976895 w 634"/>
                            <a:gd name="T39" fmla="*/ 19287829 h 590"/>
                            <a:gd name="T40" fmla="*/ 258727921 w 634"/>
                            <a:gd name="T41" fmla="*/ 37932597 h 590"/>
                            <a:gd name="T42" fmla="*/ 258727921 w 634"/>
                            <a:gd name="T43" fmla="*/ 47576110 h 590"/>
                            <a:gd name="T44" fmla="*/ 153417002 w 634"/>
                            <a:gd name="T45" fmla="*/ 47576110 h 590"/>
                            <a:gd name="T46" fmla="*/ 153417002 w 634"/>
                            <a:gd name="T47" fmla="*/ 37932597 h 590"/>
                            <a:gd name="T48" fmla="*/ 382891844 w 634"/>
                            <a:gd name="T49" fmla="*/ 322102335 h 590"/>
                            <a:gd name="T50" fmla="*/ 382891844 w 634"/>
                            <a:gd name="T51" fmla="*/ 322102335 h 590"/>
                            <a:gd name="T52" fmla="*/ 364039646 w 634"/>
                            <a:gd name="T53" fmla="*/ 350390616 h 590"/>
                            <a:gd name="T54" fmla="*/ 57856302 w 634"/>
                            <a:gd name="T55" fmla="*/ 350390616 h 590"/>
                            <a:gd name="T56" fmla="*/ 28603224 w 634"/>
                            <a:gd name="T57" fmla="*/ 322102335 h 590"/>
                            <a:gd name="T58" fmla="*/ 28603224 w 634"/>
                            <a:gd name="T59" fmla="*/ 189661380 h 590"/>
                            <a:gd name="T60" fmla="*/ 163168028 w 634"/>
                            <a:gd name="T61" fmla="*/ 189661380 h 590"/>
                            <a:gd name="T62" fmla="*/ 153417002 w 634"/>
                            <a:gd name="T63" fmla="*/ 198661833 h 590"/>
                            <a:gd name="T64" fmla="*/ 210622644 w 634"/>
                            <a:gd name="T65" fmla="*/ 246237943 h 590"/>
                            <a:gd name="T66" fmla="*/ 258727921 w 634"/>
                            <a:gd name="T67" fmla="*/ 198661833 h 590"/>
                            <a:gd name="T68" fmla="*/ 258727921 w 634"/>
                            <a:gd name="T69" fmla="*/ 189661380 h 590"/>
                            <a:gd name="T70" fmla="*/ 382891844 w 634"/>
                            <a:gd name="T71" fmla="*/ 189661380 h 590"/>
                            <a:gd name="T72" fmla="*/ 382891844 w 634"/>
                            <a:gd name="T73" fmla="*/ 322102335 h 590"/>
                            <a:gd name="T74" fmla="*/ 182020226 w 634"/>
                            <a:gd name="T75" fmla="*/ 198661833 h 590"/>
                            <a:gd name="T76" fmla="*/ 182020226 w 634"/>
                            <a:gd name="T77" fmla="*/ 198661833 h 590"/>
                            <a:gd name="T78" fmla="*/ 182020226 w 634"/>
                            <a:gd name="T79" fmla="*/ 189661380 h 590"/>
                            <a:gd name="T80" fmla="*/ 230124696 w 634"/>
                            <a:gd name="T81" fmla="*/ 189661380 h 590"/>
                            <a:gd name="T82" fmla="*/ 230124696 w 634"/>
                            <a:gd name="T83" fmla="*/ 198661833 h 590"/>
                            <a:gd name="T84" fmla="*/ 210622644 w 634"/>
                            <a:gd name="T85" fmla="*/ 227593175 h 590"/>
                            <a:gd name="T86" fmla="*/ 182020226 w 634"/>
                            <a:gd name="T87" fmla="*/ 198661833 h 590"/>
                            <a:gd name="T88" fmla="*/ 382891844 w 634"/>
                            <a:gd name="T89" fmla="*/ 160730038 h 590"/>
                            <a:gd name="T90" fmla="*/ 382891844 w 634"/>
                            <a:gd name="T91" fmla="*/ 160730038 h 590"/>
                            <a:gd name="T92" fmla="*/ 28603224 w 634"/>
                            <a:gd name="T93" fmla="*/ 160730038 h 590"/>
                            <a:gd name="T94" fmla="*/ 28603224 w 634"/>
                            <a:gd name="T95" fmla="*/ 94509159 h 590"/>
                            <a:gd name="T96" fmla="*/ 57856302 w 634"/>
                            <a:gd name="T97" fmla="*/ 75864392 h 590"/>
                            <a:gd name="T98" fmla="*/ 364039646 w 634"/>
                            <a:gd name="T99" fmla="*/ 75864392 h 590"/>
                            <a:gd name="T100" fmla="*/ 382891844 w 634"/>
                            <a:gd name="T101" fmla="*/ 94509159 h 590"/>
                            <a:gd name="T102" fmla="*/ 382891844 w 634"/>
                            <a:gd name="T103" fmla="*/ 160730038 h 59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634" h="590">
                              <a:moveTo>
                                <a:pt x="560" y="74"/>
                              </a:moveTo>
                              <a:lnTo>
                                <a:pt x="560" y="74"/>
                              </a:lnTo>
                              <a:cubicBezTo>
                                <a:pt x="442" y="74"/>
                                <a:pt x="442" y="74"/>
                                <a:pt x="442" y="74"/>
                              </a:cubicBezTo>
                              <a:cubicBezTo>
                                <a:pt x="442" y="30"/>
                                <a:pt x="442" y="30"/>
                                <a:pt x="442" y="30"/>
                              </a:cubicBezTo>
                              <a:cubicBezTo>
                                <a:pt x="442" y="15"/>
                                <a:pt x="412" y="0"/>
                                <a:pt x="398" y="0"/>
                              </a:cubicBezTo>
                              <a:cubicBezTo>
                                <a:pt x="236" y="0"/>
                                <a:pt x="236" y="0"/>
                                <a:pt x="236" y="0"/>
                              </a:cubicBezTo>
                              <a:cubicBezTo>
                                <a:pt x="221" y="0"/>
                                <a:pt x="207" y="15"/>
                                <a:pt x="207" y="30"/>
                              </a:cubicBezTo>
                              <a:cubicBezTo>
                                <a:pt x="207" y="74"/>
                                <a:pt x="207" y="74"/>
                                <a:pt x="207" y="74"/>
                              </a:cubicBezTo>
                              <a:cubicBezTo>
                                <a:pt x="89" y="74"/>
                                <a:pt x="89" y="74"/>
                                <a:pt x="89" y="74"/>
                              </a:cubicBezTo>
                              <a:cubicBezTo>
                                <a:pt x="44" y="74"/>
                                <a:pt x="0" y="103"/>
                                <a:pt x="0" y="147"/>
                              </a:cubicBezTo>
                              <a:cubicBezTo>
                                <a:pt x="0" y="501"/>
                                <a:pt x="0" y="501"/>
                                <a:pt x="0" y="501"/>
                              </a:cubicBezTo>
                              <a:cubicBezTo>
                                <a:pt x="0" y="545"/>
                                <a:pt x="44" y="589"/>
                                <a:pt x="89" y="589"/>
                              </a:cubicBezTo>
                              <a:cubicBezTo>
                                <a:pt x="560" y="589"/>
                                <a:pt x="560" y="589"/>
                                <a:pt x="560" y="589"/>
                              </a:cubicBezTo>
                              <a:cubicBezTo>
                                <a:pt x="604" y="589"/>
                                <a:pt x="633" y="545"/>
                                <a:pt x="633" y="501"/>
                              </a:cubicBezTo>
                              <a:cubicBezTo>
                                <a:pt x="633" y="147"/>
                                <a:pt x="633" y="147"/>
                                <a:pt x="633" y="147"/>
                              </a:cubicBezTo>
                              <a:cubicBezTo>
                                <a:pt x="633" y="103"/>
                                <a:pt x="604" y="74"/>
                                <a:pt x="560" y="74"/>
                              </a:cubicBezTo>
                              <a:close/>
                              <a:moveTo>
                                <a:pt x="236" y="59"/>
                              </a:moveTo>
                              <a:lnTo>
                                <a:pt x="236" y="59"/>
                              </a:lnTo>
                              <a:cubicBezTo>
                                <a:pt x="236" y="45"/>
                                <a:pt x="251" y="30"/>
                                <a:pt x="265" y="30"/>
                              </a:cubicBezTo>
                              <a:cubicBezTo>
                                <a:pt x="383" y="30"/>
                                <a:pt x="383" y="30"/>
                                <a:pt x="383" y="30"/>
                              </a:cubicBezTo>
                              <a:cubicBezTo>
                                <a:pt x="383" y="30"/>
                                <a:pt x="398" y="45"/>
                                <a:pt x="398" y="59"/>
                              </a:cubicBezTo>
                              <a:cubicBezTo>
                                <a:pt x="398" y="74"/>
                                <a:pt x="398" y="74"/>
                                <a:pt x="398" y="74"/>
                              </a:cubicBezTo>
                              <a:cubicBezTo>
                                <a:pt x="236" y="74"/>
                                <a:pt x="236" y="74"/>
                                <a:pt x="236" y="74"/>
                              </a:cubicBezTo>
                              <a:lnTo>
                                <a:pt x="236" y="59"/>
                              </a:lnTo>
                              <a:close/>
                              <a:moveTo>
                                <a:pt x="589" y="501"/>
                              </a:moveTo>
                              <a:lnTo>
                                <a:pt x="589" y="501"/>
                              </a:lnTo>
                              <a:cubicBezTo>
                                <a:pt x="589" y="530"/>
                                <a:pt x="574" y="545"/>
                                <a:pt x="560" y="545"/>
                              </a:cubicBezTo>
                              <a:cubicBezTo>
                                <a:pt x="89" y="545"/>
                                <a:pt x="89" y="545"/>
                                <a:pt x="89" y="545"/>
                              </a:cubicBezTo>
                              <a:cubicBezTo>
                                <a:pt x="59" y="545"/>
                                <a:pt x="44" y="530"/>
                                <a:pt x="44" y="501"/>
                              </a:cubicBezTo>
                              <a:cubicBezTo>
                                <a:pt x="44" y="295"/>
                                <a:pt x="44" y="295"/>
                                <a:pt x="44" y="295"/>
                              </a:cubicBezTo>
                              <a:cubicBezTo>
                                <a:pt x="251" y="295"/>
                                <a:pt x="251" y="295"/>
                                <a:pt x="251" y="295"/>
                              </a:cubicBezTo>
                              <a:cubicBezTo>
                                <a:pt x="236" y="295"/>
                                <a:pt x="236" y="309"/>
                                <a:pt x="236" y="309"/>
                              </a:cubicBezTo>
                              <a:cubicBezTo>
                                <a:pt x="236" y="354"/>
                                <a:pt x="280" y="383"/>
                                <a:pt x="324" y="383"/>
                              </a:cubicBezTo>
                              <a:cubicBezTo>
                                <a:pt x="369" y="383"/>
                                <a:pt x="398" y="354"/>
                                <a:pt x="398" y="309"/>
                              </a:cubicBezTo>
                              <a:lnTo>
                                <a:pt x="398" y="295"/>
                              </a:lnTo>
                              <a:cubicBezTo>
                                <a:pt x="589" y="295"/>
                                <a:pt x="589" y="295"/>
                                <a:pt x="589" y="295"/>
                              </a:cubicBezTo>
                              <a:lnTo>
                                <a:pt x="589" y="501"/>
                              </a:lnTo>
                              <a:close/>
                              <a:moveTo>
                                <a:pt x="280" y="309"/>
                              </a:moveTo>
                              <a:lnTo>
                                <a:pt x="280" y="309"/>
                              </a:lnTo>
                              <a:lnTo>
                                <a:pt x="280" y="295"/>
                              </a:lnTo>
                              <a:cubicBezTo>
                                <a:pt x="354" y="295"/>
                                <a:pt x="354" y="295"/>
                                <a:pt x="354" y="295"/>
                              </a:cubicBezTo>
                              <a:lnTo>
                                <a:pt x="354" y="309"/>
                              </a:lnTo>
                              <a:cubicBezTo>
                                <a:pt x="354" y="324"/>
                                <a:pt x="339" y="354"/>
                                <a:pt x="324" y="354"/>
                              </a:cubicBezTo>
                              <a:cubicBezTo>
                                <a:pt x="295" y="354"/>
                                <a:pt x="280" y="324"/>
                                <a:pt x="280" y="309"/>
                              </a:cubicBezTo>
                              <a:close/>
                              <a:moveTo>
                                <a:pt x="589" y="250"/>
                              </a:moveTo>
                              <a:lnTo>
                                <a:pt x="589" y="250"/>
                              </a:lnTo>
                              <a:cubicBezTo>
                                <a:pt x="44" y="250"/>
                                <a:pt x="44" y="250"/>
                                <a:pt x="44" y="250"/>
                              </a:cubicBezTo>
                              <a:cubicBezTo>
                                <a:pt x="44" y="147"/>
                                <a:pt x="44" y="147"/>
                                <a:pt x="44" y="147"/>
                              </a:cubicBezTo>
                              <a:cubicBezTo>
                                <a:pt x="44" y="133"/>
                                <a:pt x="59" y="118"/>
                                <a:pt x="89" y="118"/>
                              </a:cubicBezTo>
                              <a:cubicBezTo>
                                <a:pt x="560" y="118"/>
                                <a:pt x="560" y="118"/>
                                <a:pt x="560" y="118"/>
                              </a:cubicBezTo>
                              <a:cubicBezTo>
                                <a:pt x="574" y="118"/>
                                <a:pt x="589" y="133"/>
                                <a:pt x="589" y="147"/>
                              </a:cubicBezTo>
                              <a:lnTo>
                                <a:pt x="589" y="2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121908" tIns="60955" rIns="121908" bIns="6095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D3D9643" id="任意多边形 56359" o:spid="_x0000_s1026" style="position:absolute;margin-left:-59.3pt;margin-top:541.05pt;width:13.5pt;height:12.65pt;z-index:251119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4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" path="m560,74r,c442,74,442,74,442,74v,-44,,-44,,-44c442,15,412,,398,,236,,236,,236,,221,,207,15,207,30v,44,,44,,44c89,74,89,74,89,74,44,74,,103,,147,,501,,501,,501v,44,44,88,89,88c560,589,560,589,560,589v44,,73,-44,73,-88c633,147,633,147,633,147v,-44,-29,-73,-73,-73xm236,59r,c236,45,251,30,265,30v118,,118,,118,c383,30,398,45,398,59v,15,,15,,15c236,74,236,74,236,74r,-15xm589,501r,c589,530,574,545,560,545v-471,,-471,,-471,c59,545,44,530,44,501v,-206,,-206,,-206c251,295,251,295,251,295v-15,,-15,14,-15,14c236,354,280,383,324,383v45,,74,-29,74,-74l398,295v191,,191,,191,l589,501xm280,309r,l280,295v74,,74,,74,l354,309v,15,-15,45,-30,45c295,354,280,324,280,309xm589,250r,c44,250,44,250,44,250v,-103,,-103,,-103c44,133,59,118,89,118v471,,471,,471,c574,118,589,133,589,147r,103xe" fillcolor="white [3212]" stroked="f">
                <v:path arrowok="t" o:connecttype="custom" o:connectlocs="2147483646,2147483646;2147483646,2147483646;2147483646,2147483646;2147483646,2147483646;2147483646,0;2147483646,0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"/>
              </v:shape>
            </w:pict>
          </mc:Fallback>
        </mc:AlternateContent>
      </w:r>
      <w:r w:rsidR="00186A4A">
        <w:rPr>
          <w:noProof/>
        </w:rPr>
        <mc:AlternateContent>
          <mc:Choice Requires="wps">
            <w:drawing>
              <wp:anchor distT="0" distB="0" distL="114300" distR="114300" simplePos="0" relativeHeight="251425280" behindDoc="0" locked="0" layoutInCell="1" allowOverlap="1" wp14:anchorId="70BD672C" wp14:editId="3A084084">
                <wp:simplePos x="0" y="0"/>
                <wp:positionH relativeFrom="column">
                  <wp:posOffset>-846455</wp:posOffset>
                </wp:positionH>
                <wp:positionV relativeFrom="paragraph">
                  <wp:posOffset>7084266</wp:posOffset>
                </wp:positionV>
                <wp:extent cx="6967220" cy="935355"/>
                <wp:effectExtent l="0" t="0" r="0" b="0"/>
                <wp:wrapNone/>
                <wp:docPr id="735847637" name="文本框 735847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220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6886C" w14:textId="25B5B42F" w:rsidR="00447E83" w:rsidRPr="00726494" w:rsidRDefault="00461038" w:rsidP="008A6FD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461038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班学习委员兼副班长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E11CE9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0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9 ~ 20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E11CE9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4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447E83"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6</w:t>
                            </w:r>
                          </w:p>
                          <w:p w14:paraId="222C89F4" w14:textId="1F27E31C" w:rsidR="00555592" w:rsidRDefault="00555592" w:rsidP="008A6FD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555592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组织同学</w:t>
                            </w:r>
                            <w:r w:rsidR="006D4E03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参与</w:t>
                            </w:r>
                            <w:r w:rsidRPr="00555592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数学竞赛、蓝桥杯、大创等项目</w:t>
                            </w:r>
                            <w:r w:rsidR="0093519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，</w:t>
                            </w:r>
                            <w:r w:rsidR="00F725F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组织</w:t>
                            </w:r>
                            <w:r w:rsidR="00F725FB" w:rsidRPr="0038541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辅导</w:t>
                            </w:r>
                            <w:r w:rsidR="00222CB9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成绩差的</w:t>
                            </w:r>
                            <w:r w:rsidR="00935197" w:rsidRPr="0038541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同学，</w:t>
                            </w:r>
                            <w:r w:rsidR="00F725FB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最终</w:t>
                            </w:r>
                            <w:r w:rsidR="00935197" w:rsidRPr="0038541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班级同学无留级且</w:t>
                            </w:r>
                            <w:proofErr w:type="gramStart"/>
                            <w:r w:rsidR="00935197" w:rsidRPr="0038541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挂科人数</w:t>
                            </w:r>
                            <w:proofErr w:type="gramEnd"/>
                            <w:r w:rsidR="00935197" w:rsidRPr="00385417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极少</w:t>
                            </w:r>
                          </w:p>
                          <w:p w14:paraId="647CDA97" w14:textId="55E5A92D" w:rsidR="000354B7" w:rsidRPr="00726494" w:rsidRDefault="000354B7" w:rsidP="008A6FD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</w:pPr>
                            <w:r w:rsidRPr="000354B7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辅导员助理</w:t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ab/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20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CA1396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1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Pr="00726494">
                              <w:rPr>
                                <w:rFonts w:ascii="Times New Roman" w:eastAsia="仿宋" w:hAnsi="Times New Roman" w:cs="Times New Roman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9 ~ 20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="00A15F62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2</w:t>
                            </w:r>
                            <w:r w:rsidRPr="00726494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.0</w:t>
                            </w:r>
                            <w:r w:rsidR="00A15F62">
                              <w:rPr>
                                <w:rFonts w:ascii="Times New Roman" w:eastAsia="仿宋" w:hAnsi="Times New Roman" w:cs="Times New Roman" w:hint="eastAsia"/>
                                <w:b/>
                                <w:bCs/>
                                <w:color w:val="2E74B5" w:themeColor="accent1" w:themeShade="BF"/>
                                <w:szCs w:val="21"/>
                              </w:rPr>
                              <w:t>9</w:t>
                            </w:r>
                          </w:p>
                          <w:p w14:paraId="40A8AAEC" w14:textId="50E91844" w:rsidR="005D7373" w:rsidRPr="007D4EAA" w:rsidRDefault="00E763ED" w:rsidP="008A6FD6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E763E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整理院校资料，</w:t>
                            </w:r>
                            <w:proofErr w:type="gramStart"/>
                            <w:r w:rsidRPr="00E763E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编写汇报</w:t>
                            </w:r>
                            <w:proofErr w:type="gramEnd"/>
                            <w:r w:rsidRPr="00E763ED">
                              <w:rPr>
                                <w:rFonts w:ascii="Times New Roman" w:eastAsia="仿宋" w:hAnsi="Times New Roman" w:cs="Times New Roman" w:hint="eastAsia"/>
                                <w:color w:val="404040" w:themeColor="text1" w:themeTint="BF"/>
                                <w:szCs w:val="21"/>
                              </w:rPr>
                              <w:t>内容等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672C" id="文本框 735847637" o:spid="_x0000_s1035" type="#_x0000_t202" style="position:absolute;left:0;text-align:left;margin-left:-66.65pt;margin-top:557.8pt;width:548.6pt;height:73.65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" filled="f" stroked="f" strokeweight=".5pt">
                <v:textbox>
                  <w:txbxContent>
                    <w:p w14:paraId="7686886C" w14:textId="25B5B42F" w:rsidR="00447E83" w:rsidRPr="00726494" w:rsidRDefault="00461038" w:rsidP="008A6FD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461038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班学习委员兼副班长</w:t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="00447E83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E11CE9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0</w:t>
                      </w:r>
                      <w:r w:rsidR="00447E83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9 ~ 20</w:t>
                      </w:r>
                      <w:r w:rsidR="00447E83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E11CE9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4</w:t>
                      </w:r>
                      <w:r w:rsidR="00447E83"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447E83"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6</w:t>
                      </w:r>
                    </w:p>
                    <w:p w14:paraId="222C89F4" w14:textId="1F27E31C" w:rsidR="00555592" w:rsidRDefault="00555592" w:rsidP="008A6FD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 w:rsidRPr="00555592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组织同学</w:t>
                      </w:r>
                      <w:r w:rsidR="006D4E03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参与</w:t>
                      </w:r>
                      <w:r w:rsidRPr="00555592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数学竞赛、蓝桥杯、大创等项目</w:t>
                      </w:r>
                      <w:r w:rsidR="0093519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，</w:t>
                      </w:r>
                      <w:r w:rsidR="00F725F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组织</w:t>
                      </w:r>
                      <w:r w:rsidR="00F725FB" w:rsidRPr="0038541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辅导</w:t>
                      </w:r>
                      <w:r w:rsidR="00222CB9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成绩差的</w:t>
                      </w:r>
                      <w:r w:rsidR="00935197" w:rsidRPr="0038541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同学，</w:t>
                      </w:r>
                      <w:r w:rsidR="00F725FB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最终</w:t>
                      </w:r>
                      <w:r w:rsidR="00935197" w:rsidRPr="0038541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班级同学无留级且</w:t>
                      </w:r>
                      <w:proofErr w:type="gramStart"/>
                      <w:r w:rsidR="00935197" w:rsidRPr="0038541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挂科人数</w:t>
                      </w:r>
                      <w:proofErr w:type="gramEnd"/>
                      <w:r w:rsidR="00935197" w:rsidRPr="00385417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极少</w:t>
                      </w:r>
                    </w:p>
                    <w:p w14:paraId="647CDA97" w14:textId="55E5A92D" w:rsidR="000354B7" w:rsidRPr="00726494" w:rsidRDefault="000354B7" w:rsidP="008A6FD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</w:pPr>
                      <w:r w:rsidRPr="000354B7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辅导员助理</w:t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ab/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20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CA1396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1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Pr="00726494">
                        <w:rPr>
                          <w:rFonts w:ascii="Times New Roman" w:eastAsia="仿宋" w:hAnsi="Times New Roman" w:cs="Times New Roman"/>
                          <w:b/>
                          <w:bCs/>
                          <w:color w:val="2E74B5" w:themeColor="accent1" w:themeShade="BF"/>
                          <w:szCs w:val="21"/>
                        </w:rPr>
                        <w:t>9 ~ 20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="00A15F62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2</w:t>
                      </w:r>
                      <w:r w:rsidRPr="00726494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.0</w:t>
                      </w:r>
                      <w:r w:rsidR="00A15F62">
                        <w:rPr>
                          <w:rFonts w:ascii="Times New Roman" w:eastAsia="仿宋" w:hAnsi="Times New Roman" w:cs="Times New Roman" w:hint="eastAsia"/>
                          <w:b/>
                          <w:bCs/>
                          <w:color w:val="2E74B5" w:themeColor="accent1" w:themeShade="BF"/>
                          <w:szCs w:val="21"/>
                        </w:rPr>
                        <w:t>9</w:t>
                      </w:r>
                    </w:p>
                    <w:p w14:paraId="40A8AAEC" w14:textId="50E91844" w:rsidR="005D7373" w:rsidRPr="007D4EAA" w:rsidRDefault="00E763ED" w:rsidP="008A6FD6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 w:rsidRPr="00E763E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整理院校资料，</w:t>
                      </w:r>
                      <w:proofErr w:type="gramStart"/>
                      <w:r w:rsidRPr="00E763E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编写汇报</w:t>
                      </w:r>
                      <w:proofErr w:type="gramEnd"/>
                      <w:r w:rsidRPr="00E763ED">
                        <w:rPr>
                          <w:rFonts w:ascii="Times New Roman" w:eastAsia="仿宋" w:hAnsi="Times New Roman" w:cs="Times New Roman" w:hint="eastAsia"/>
                          <w:color w:val="404040" w:themeColor="text1" w:themeTint="BF"/>
                          <w:szCs w:val="21"/>
                        </w:rPr>
                        <w:t>内容等</w:t>
                      </w:r>
                    </w:p>
                  </w:txbxContent>
                </v:textbox>
              </v:shape>
            </w:pict>
          </mc:Fallback>
        </mc:AlternateContent>
      </w:r>
      <w:r w:rsidR="00E76985">
        <w:rPr>
          <w:noProof/>
        </w:rPr>
        <w:drawing>
          <wp:anchor distT="0" distB="0" distL="114300" distR="114300" simplePos="0" relativeHeight="251473408" behindDoc="0" locked="0" layoutInCell="1" allowOverlap="1" wp14:anchorId="132B167D" wp14:editId="699FDA72">
            <wp:simplePos x="0" y="0"/>
            <wp:positionH relativeFrom="column">
              <wp:posOffset>5357293</wp:posOffset>
            </wp:positionH>
            <wp:positionV relativeFrom="paragraph">
              <wp:posOffset>-761607</wp:posOffset>
            </wp:positionV>
            <wp:extent cx="746760" cy="1014095"/>
            <wp:effectExtent l="0" t="0" r="0" b="0"/>
            <wp:wrapSquare wrapText="bothSides"/>
            <wp:docPr id="876419704" name="图片 1" descr="人穿着西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19704" name="图片 1" descr="人穿着西装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0C"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2706D5B3" wp14:editId="348C4718">
                <wp:simplePos x="0" y="0"/>
                <wp:positionH relativeFrom="column">
                  <wp:posOffset>-831153</wp:posOffset>
                </wp:positionH>
                <wp:positionV relativeFrom="paragraph">
                  <wp:posOffset>-539126</wp:posOffset>
                </wp:positionV>
                <wp:extent cx="2177647" cy="417558"/>
                <wp:effectExtent l="0" t="0" r="0" b="1905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647" cy="41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5C1D4" w14:textId="6DE43467" w:rsidR="000C78BF" w:rsidRPr="008C102C" w:rsidRDefault="008C102C" w:rsidP="0080440C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宋体" w:eastAsia="宋体" w:hAnsi="宋体" w:cs="宋体"/>
                                <w:color w:val="404040" w:themeColor="text1" w:themeTint="B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sz w:val="34"/>
                                <w:szCs w:val="34"/>
                              </w:rPr>
                              <w:t>苏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sz w:val="34"/>
                                <w:szCs w:val="34"/>
                              </w:rPr>
                              <w:t>莹莹</w:t>
                            </w:r>
                            <w:proofErr w:type="gramEnd"/>
                            <w:r w:rsidR="0080440C" w:rsidRPr="0080440C">
                              <w:rPr>
                                <w:rFonts w:ascii="宋体" w:eastAsia="宋体" w:hAnsi="宋体" w:cs="宋体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（中共党员）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D5B3" id="_x0000_s1036" type="#_x0000_t202" style="position:absolute;left:0;text-align:left;margin-left:-65.45pt;margin-top:-42.45pt;width:171.45pt;height:32.9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" filled="f" stroked="f" strokeweight=".5pt">
                <v:textbox>
                  <w:txbxContent>
                    <w:p w14:paraId="20C5C1D4" w14:textId="6DE43467" w:rsidR="000C78BF" w:rsidRPr="008C102C" w:rsidRDefault="008C102C" w:rsidP="0080440C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宋体" w:eastAsia="宋体" w:hAnsi="宋体" w:cs="宋体"/>
                          <w:color w:val="404040" w:themeColor="text1" w:themeTint="BF"/>
                          <w:sz w:val="34"/>
                          <w:szCs w:val="3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  <w:sz w:val="34"/>
                          <w:szCs w:val="34"/>
                        </w:rPr>
                        <w:t>苏</w:t>
                      </w:r>
                      <w:proofErr w:type="gramStart"/>
                      <w:r>
                        <w:rPr>
                          <w:rFonts w:ascii="宋体" w:eastAsia="宋体" w:hAnsi="宋体" w:cs="宋体" w:hint="eastAsia"/>
                          <w:color w:val="404040" w:themeColor="text1" w:themeTint="BF"/>
                          <w:sz w:val="34"/>
                          <w:szCs w:val="34"/>
                        </w:rPr>
                        <w:t>莹莹</w:t>
                      </w:r>
                      <w:proofErr w:type="gramEnd"/>
                      <w:r w:rsidR="0080440C" w:rsidRPr="0080440C">
                        <w:rPr>
                          <w:rFonts w:ascii="宋体" w:eastAsia="宋体" w:hAnsi="宋体" w:cs="宋体" w:hint="eastAsia"/>
                          <w:color w:val="404040" w:themeColor="text1" w:themeTint="BF"/>
                          <w:sz w:val="20"/>
                          <w:szCs w:val="20"/>
                        </w:rPr>
                        <w:t>（中共党员）</w:t>
                      </w:r>
                    </w:p>
                  </w:txbxContent>
                </v:textbox>
              </v:shape>
            </w:pict>
          </mc:Fallback>
        </mc:AlternateContent>
      </w:r>
      <w:r w:rsidR="0080440C">
        <w:rPr>
          <w:noProof/>
        </w:rPr>
        <mc:AlternateContent>
          <mc:Choice Requires="wps">
            <w:drawing>
              <wp:anchor distT="0" distB="0" distL="114300" distR="114300" simplePos="0" relativeHeight="251440640" behindDoc="0" locked="0" layoutInCell="1" allowOverlap="1" wp14:anchorId="08FD9917" wp14:editId="04902AFB">
                <wp:simplePos x="0" y="0"/>
                <wp:positionH relativeFrom="column">
                  <wp:posOffset>-831152</wp:posOffset>
                </wp:positionH>
                <wp:positionV relativeFrom="paragraph">
                  <wp:posOffset>-31713</wp:posOffset>
                </wp:positionV>
                <wp:extent cx="6363802" cy="306562"/>
                <wp:effectExtent l="0" t="0" r="0" b="0"/>
                <wp:wrapNone/>
                <wp:docPr id="119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3802" cy="30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2665" w14:textId="7BA9399B" w:rsidR="000C78BF" w:rsidRPr="0080440C" w:rsidRDefault="00000000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</w:pPr>
                            <w:r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年龄：</w:t>
                            </w:r>
                            <w:r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岁</w:t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籍贯：</w:t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江苏南通</w:t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="004D4634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电话</w:t>
                            </w:r>
                            <w:r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：</w:t>
                            </w:r>
                            <w:r w:rsidR="0080440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19517194686</w:t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="008C102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ab/>
                            </w:r>
                            <w:r w:rsidR="004D4634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邮箱：</w:t>
                            </w:r>
                            <w:r w:rsidR="0080440C" w:rsidRPr="0080440C">
                              <w:rPr>
                                <w:rFonts w:ascii="Times New Roman" w:eastAsia="仿宋" w:hAnsi="Times New Roman" w:cs="Times New Roman"/>
                                <w:color w:val="404040" w:themeColor="text1" w:themeTint="BF"/>
                                <w:szCs w:val="21"/>
                              </w:rPr>
                              <w:t>2104339270@qq.com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9917" id="文本框 97" o:spid="_x0000_s1037" type="#_x0000_t202" style="position:absolute;left:0;text-align:left;margin-left:-65.45pt;margin-top:-2.5pt;width:501.1pt;height:24.15pt;z-index:25144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" filled="f" stroked="f" strokeweight=".5pt">
                <v:textbox>
                  <w:txbxContent>
                    <w:p w14:paraId="34122665" w14:textId="7BA9399B" w:rsidR="000C78BF" w:rsidRPr="0080440C" w:rsidRDefault="00000000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</w:pPr>
                      <w:r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年龄：</w:t>
                      </w:r>
                      <w:r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2</w:t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2</w:t>
                      </w:r>
                      <w:r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岁</w:t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ab/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ab/>
                      </w:r>
                      <w:r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籍贯：</w:t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江苏南通</w:t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ab/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ab/>
                      </w:r>
                      <w:r w:rsidR="004D4634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电话</w:t>
                      </w:r>
                      <w:r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：</w:t>
                      </w:r>
                      <w:r w:rsidR="0080440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19517194686</w:t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ab/>
                      </w:r>
                      <w:r w:rsidR="008C102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ab/>
                      </w:r>
                      <w:r w:rsidR="004D4634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邮箱：</w:t>
                      </w:r>
                      <w:r w:rsidR="0080440C" w:rsidRPr="0080440C">
                        <w:rPr>
                          <w:rFonts w:ascii="Times New Roman" w:eastAsia="仿宋" w:hAnsi="Times New Roman" w:cs="Times New Roman"/>
                          <w:color w:val="404040" w:themeColor="text1" w:themeTint="BF"/>
                          <w:szCs w:val="21"/>
                        </w:rPr>
                        <w:t>2104339270@qq.com</w:t>
                      </w:r>
                    </w:p>
                  </w:txbxContent>
                </v:textbox>
              </v:shape>
            </w:pict>
          </mc:Fallback>
        </mc:AlternateContent>
      </w:r>
      <w:r w:rsidR="006A24EE">
        <w:rPr>
          <w:noProof/>
        </w:rPr>
        <mc:AlternateContent>
          <mc:Choice Requires="wps">
            <w:drawing>
              <wp:anchor distT="0" distB="0" distL="114300" distR="114300" simplePos="0" relativeHeight="250015232" behindDoc="0" locked="0" layoutInCell="1" allowOverlap="1" wp14:anchorId="450D746B" wp14:editId="31A00052">
                <wp:simplePos x="0" y="0"/>
                <wp:positionH relativeFrom="column">
                  <wp:posOffset>-1211712</wp:posOffset>
                </wp:positionH>
                <wp:positionV relativeFrom="paragraph">
                  <wp:posOffset>-988398</wp:posOffset>
                </wp:positionV>
                <wp:extent cx="7662545" cy="1284389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545" cy="12843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11BD9" w14:textId="77777777" w:rsidR="000C78BF" w:rsidRDefault="000C78BF" w:rsidP="004D46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746B" id="矩形 3" o:spid="_x0000_s1038" style="position:absolute;left:0;text-align:left;margin-left:-95.4pt;margin-top:-77.85pt;width:603.35pt;height:101.15pt;z-index:2500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" fillcolor="#f2f2f2 [3052]" stroked="f" strokeweight="1pt">
                <v:textbox>
                  <w:txbxContent>
                    <w:p w14:paraId="6B611BD9" w14:textId="77777777" w:rsidR="000C78BF" w:rsidRDefault="000C78BF" w:rsidP="004D4634"/>
                  </w:txbxContent>
                </v:textbox>
              </v:rect>
            </w:pict>
          </mc:Fallback>
        </mc:AlternateContent>
      </w:r>
      <w:r w:rsidR="00BD33FE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7D4EE1E" wp14:editId="33B72B0E">
                <wp:simplePos x="0" y="0"/>
                <wp:positionH relativeFrom="column">
                  <wp:posOffset>1489075</wp:posOffset>
                </wp:positionH>
                <wp:positionV relativeFrom="paragraph">
                  <wp:posOffset>-955675</wp:posOffset>
                </wp:positionV>
                <wp:extent cx="2296160" cy="243840"/>
                <wp:effectExtent l="0" t="0" r="8890" b="3810"/>
                <wp:wrapNone/>
                <wp:docPr id="18" name="梯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605530" y="539750"/>
                          <a:ext cx="2296160" cy="243840"/>
                        </a:xfrm>
                        <a:prstGeom prst="trapezoid">
                          <a:avLst>
                            <a:gd name="adj" fmla="val 90679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B0BA" id="梯形 18" o:spid="_x0000_s1026" style="position:absolute;margin-left:117.25pt;margin-top:-75.25pt;width:180.8pt;height:19.2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961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" path="m,243840l221112,,2075048,r221112,243840l,243840xe" fillcolor="#404040 [2429]" stroked="f" strokeweight="1pt">
                <v:stroke joinstyle="miter"/>
                <v:path arrowok="t" o:connecttype="custom" o:connectlocs="0,243840;221112,0;2075048,0;2296160,243840;0,243840" o:connectangles="0,0,0,0,0"/>
              </v:shape>
            </w:pict>
          </mc:Fallback>
        </mc:AlternateContent>
      </w:r>
      <w:r w:rsidR="00BD33FE">
        <w:rPr>
          <w:noProof/>
        </w:rPr>
        <mc:AlternateContent>
          <mc:Choice Requires="wps">
            <w:drawing>
              <wp:anchor distT="0" distB="0" distL="114300" distR="114300" simplePos="0" relativeHeight="250486272" behindDoc="0" locked="0" layoutInCell="1" allowOverlap="1" wp14:anchorId="41F49D1B" wp14:editId="2D047E8C">
                <wp:simplePos x="0" y="0"/>
                <wp:positionH relativeFrom="column">
                  <wp:posOffset>-1190625</wp:posOffset>
                </wp:positionH>
                <wp:positionV relativeFrom="paragraph">
                  <wp:posOffset>-972820</wp:posOffset>
                </wp:positionV>
                <wp:extent cx="7691755" cy="149860"/>
                <wp:effectExtent l="0" t="0" r="4445" b="25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47625" y="-38100"/>
                          <a:ext cx="7691755" cy="149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74BF9" id="矩形 10" o:spid="_x0000_s1026" style="position:absolute;margin-left:-93.75pt;margin-top:-76.6pt;width:605.65pt;height:11.8pt;z-index:2504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" fillcolor="#404040 [2429]" stroked="f" strokeweight="1pt"/>
            </w:pict>
          </mc:Fallback>
        </mc:AlternateContent>
      </w:r>
    </w:p>
    <w:p w14:paraId="3227A04A" w14:textId="726C1D26" w:rsidR="000C78BF" w:rsidRDefault="000C78BF" w:rsidP="00DC2B3C"/>
    <w:sectPr w:rsidR="000C7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98788" w14:textId="77777777" w:rsidR="0068734F" w:rsidRDefault="0068734F" w:rsidP="001F1497">
      <w:r>
        <w:separator/>
      </w:r>
    </w:p>
  </w:endnote>
  <w:endnote w:type="continuationSeparator" w:id="0">
    <w:p w14:paraId="7662BD07" w14:textId="77777777" w:rsidR="0068734F" w:rsidRDefault="0068734F" w:rsidP="001F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7DAFEE54-4FA6-4E14-9A88-324729F336AC}"/>
    <w:embedBold r:id="rId2" w:subsetted="1" w:fontKey="{6E7A92FE-730D-4E56-813C-E6C063F06A8F}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  <w:embedBold r:id="rId3" w:subsetted="1" w:fontKey="{31B72010-2342-453D-A73D-16B8893CC2A1}"/>
  </w:font>
  <w:font w:name="汉仪文黑-55简">
    <w:altName w:val="微软雅黑"/>
    <w:charset w:val="86"/>
    <w:family w:val="auto"/>
    <w:pitch w:val="default"/>
    <w:sig w:usb0="A00002BF" w:usb1="1ACF7CFA" w:usb2="00000016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6522A" w14:textId="77777777" w:rsidR="0068734F" w:rsidRDefault="0068734F" w:rsidP="001F1497">
      <w:r>
        <w:separator/>
      </w:r>
    </w:p>
  </w:footnote>
  <w:footnote w:type="continuationSeparator" w:id="0">
    <w:p w14:paraId="7FA27FCC" w14:textId="77777777" w:rsidR="0068734F" w:rsidRDefault="0068734F" w:rsidP="001F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EA9F40"/>
    <w:multiLevelType w:val="singleLevel"/>
    <w:tmpl w:val="A6EA9F4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5295E96"/>
    <w:multiLevelType w:val="singleLevel"/>
    <w:tmpl w:val="C5295E9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C2A6F4F"/>
    <w:multiLevelType w:val="singleLevel"/>
    <w:tmpl w:val="5C2A6F4F"/>
    <w:lvl w:ilvl="0">
      <w:start w:val="1"/>
      <w:numFmt w:val="decimal"/>
      <w:suff w:val="nothing"/>
      <w:lvlText w:val="%1、"/>
      <w:lvlJc w:val="left"/>
    </w:lvl>
  </w:abstractNum>
  <w:num w:numId="1" w16cid:durableId="1561013039">
    <w:abstractNumId w:val="0"/>
  </w:num>
  <w:num w:numId="2" w16cid:durableId="1657999093">
    <w:abstractNumId w:val="1"/>
  </w:num>
  <w:num w:numId="3" w16cid:durableId="489489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hlNTA5NTgxM2RmZjliOGIyNDkzZGQxZjk1ZTM0OWMifQ=="/>
  </w:docVars>
  <w:rsids>
    <w:rsidRoot w:val="2B7D5F2D"/>
    <w:rsid w:val="00023C9B"/>
    <w:rsid w:val="000354B7"/>
    <w:rsid w:val="00055932"/>
    <w:rsid w:val="000615CC"/>
    <w:rsid w:val="00065138"/>
    <w:rsid w:val="0006530C"/>
    <w:rsid w:val="000716FD"/>
    <w:rsid w:val="000A4F6B"/>
    <w:rsid w:val="000A5375"/>
    <w:rsid w:val="000C443F"/>
    <w:rsid w:val="000C588C"/>
    <w:rsid w:val="000C78BF"/>
    <w:rsid w:val="000E46C6"/>
    <w:rsid w:val="000E772F"/>
    <w:rsid w:val="000E7847"/>
    <w:rsid w:val="00111F65"/>
    <w:rsid w:val="001142AF"/>
    <w:rsid w:val="00143C0F"/>
    <w:rsid w:val="00150AAB"/>
    <w:rsid w:val="0018554B"/>
    <w:rsid w:val="00186A4A"/>
    <w:rsid w:val="0019528E"/>
    <w:rsid w:val="0019557A"/>
    <w:rsid w:val="001A51B8"/>
    <w:rsid w:val="001C1DD7"/>
    <w:rsid w:val="001D6C08"/>
    <w:rsid w:val="001E4F70"/>
    <w:rsid w:val="001E79B9"/>
    <w:rsid w:val="001F1497"/>
    <w:rsid w:val="00206303"/>
    <w:rsid w:val="0020794F"/>
    <w:rsid w:val="0021217A"/>
    <w:rsid w:val="00214D48"/>
    <w:rsid w:val="00215D32"/>
    <w:rsid w:val="002207E6"/>
    <w:rsid w:val="00222CB9"/>
    <w:rsid w:val="0024342F"/>
    <w:rsid w:val="00246821"/>
    <w:rsid w:val="002560E1"/>
    <w:rsid w:val="002732C2"/>
    <w:rsid w:val="00292951"/>
    <w:rsid w:val="002A08FB"/>
    <w:rsid w:val="002B10BA"/>
    <w:rsid w:val="002C41E2"/>
    <w:rsid w:val="002C6FFA"/>
    <w:rsid w:val="002D413F"/>
    <w:rsid w:val="003111B7"/>
    <w:rsid w:val="00311466"/>
    <w:rsid w:val="00326D9D"/>
    <w:rsid w:val="003334E5"/>
    <w:rsid w:val="00346C1A"/>
    <w:rsid w:val="003547CC"/>
    <w:rsid w:val="003605FA"/>
    <w:rsid w:val="00361D58"/>
    <w:rsid w:val="00385417"/>
    <w:rsid w:val="00390435"/>
    <w:rsid w:val="003F2BD4"/>
    <w:rsid w:val="00414CE6"/>
    <w:rsid w:val="004213F3"/>
    <w:rsid w:val="00421E2F"/>
    <w:rsid w:val="004241CB"/>
    <w:rsid w:val="004267BE"/>
    <w:rsid w:val="004440E9"/>
    <w:rsid w:val="00445970"/>
    <w:rsid w:val="00447E83"/>
    <w:rsid w:val="004535CB"/>
    <w:rsid w:val="00461038"/>
    <w:rsid w:val="00487730"/>
    <w:rsid w:val="00487992"/>
    <w:rsid w:val="004A6F21"/>
    <w:rsid w:val="004D4634"/>
    <w:rsid w:val="004E3DF0"/>
    <w:rsid w:val="004F194E"/>
    <w:rsid w:val="005258C6"/>
    <w:rsid w:val="00525BBD"/>
    <w:rsid w:val="00531689"/>
    <w:rsid w:val="0055249C"/>
    <w:rsid w:val="00555592"/>
    <w:rsid w:val="00571F93"/>
    <w:rsid w:val="00592D35"/>
    <w:rsid w:val="005B08EE"/>
    <w:rsid w:val="005D38B8"/>
    <w:rsid w:val="005D7373"/>
    <w:rsid w:val="005F6E11"/>
    <w:rsid w:val="00624650"/>
    <w:rsid w:val="00632F3A"/>
    <w:rsid w:val="0063756D"/>
    <w:rsid w:val="0063773D"/>
    <w:rsid w:val="0064317D"/>
    <w:rsid w:val="00653335"/>
    <w:rsid w:val="00661A01"/>
    <w:rsid w:val="00664BFF"/>
    <w:rsid w:val="00664FFA"/>
    <w:rsid w:val="00672BC5"/>
    <w:rsid w:val="00686F05"/>
    <w:rsid w:val="0068734F"/>
    <w:rsid w:val="00690DAA"/>
    <w:rsid w:val="006A24EE"/>
    <w:rsid w:val="006B7877"/>
    <w:rsid w:val="006D4E03"/>
    <w:rsid w:val="006F7111"/>
    <w:rsid w:val="006F754B"/>
    <w:rsid w:val="00700EA8"/>
    <w:rsid w:val="00726494"/>
    <w:rsid w:val="007643F9"/>
    <w:rsid w:val="007709D4"/>
    <w:rsid w:val="00775D19"/>
    <w:rsid w:val="00784F93"/>
    <w:rsid w:val="00785D3E"/>
    <w:rsid w:val="00787ED0"/>
    <w:rsid w:val="0079380E"/>
    <w:rsid w:val="00797DF4"/>
    <w:rsid w:val="007A28F8"/>
    <w:rsid w:val="007C3539"/>
    <w:rsid w:val="007D4EAA"/>
    <w:rsid w:val="007F0DC6"/>
    <w:rsid w:val="0080440C"/>
    <w:rsid w:val="008240C7"/>
    <w:rsid w:val="00833E0E"/>
    <w:rsid w:val="00833FD1"/>
    <w:rsid w:val="00840824"/>
    <w:rsid w:val="00842D8F"/>
    <w:rsid w:val="00852CC0"/>
    <w:rsid w:val="00864DF4"/>
    <w:rsid w:val="00873493"/>
    <w:rsid w:val="00884115"/>
    <w:rsid w:val="008875E4"/>
    <w:rsid w:val="00890958"/>
    <w:rsid w:val="0089314B"/>
    <w:rsid w:val="008A6FD6"/>
    <w:rsid w:val="008C102C"/>
    <w:rsid w:val="008C59ED"/>
    <w:rsid w:val="008E4BCB"/>
    <w:rsid w:val="008F318E"/>
    <w:rsid w:val="009001FD"/>
    <w:rsid w:val="00933F64"/>
    <w:rsid w:val="00934502"/>
    <w:rsid w:val="00935197"/>
    <w:rsid w:val="00943A5C"/>
    <w:rsid w:val="00951924"/>
    <w:rsid w:val="00951EE0"/>
    <w:rsid w:val="009564BD"/>
    <w:rsid w:val="00971DCF"/>
    <w:rsid w:val="00971EFD"/>
    <w:rsid w:val="00974569"/>
    <w:rsid w:val="009816B1"/>
    <w:rsid w:val="0099086F"/>
    <w:rsid w:val="00991F3D"/>
    <w:rsid w:val="009930B8"/>
    <w:rsid w:val="009B0829"/>
    <w:rsid w:val="009D2B8A"/>
    <w:rsid w:val="00A11AD2"/>
    <w:rsid w:val="00A11BE8"/>
    <w:rsid w:val="00A15F62"/>
    <w:rsid w:val="00A25C9B"/>
    <w:rsid w:val="00A339BB"/>
    <w:rsid w:val="00A36EF5"/>
    <w:rsid w:val="00A47A0F"/>
    <w:rsid w:val="00A51BB9"/>
    <w:rsid w:val="00A52842"/>
    <w:rsid w:val="00A86537"/>
    <w:rsid w:val="00A97B7B"/>
    <w:rsid w:val="00AA5F85"/>
    <w:rsid w:val="00AF34A0"/>
    <w:rsid w:val="00B540D9"/>
    <w:rsid w:val="00B64BBA"/>
    <w:rsid w:val="00B9169B"/>
    <w:rsid w:val="00B952B3"/>
    <w:rsid w:val="00BA7028"/>
    <w:rsid w:val="00BB6D02"/>
    <w:rsid w:val="00BD034A"/>
    <w:rsid w:val="00BD33FE"/>
    <w:rsid w:val="00BD59D3"/>
    <w:rsid w:val="00BD6DA2"/>
    <w:rsid w:val="00BF1129"/>
    <w:rsid w:val="00BF258B"/>
    <w:rsid w:val="00BF34A9"/>
    <w:rsid w:val="00BF6046"/>
    <w:rsid w:val="00BF6341"/>
    <w:rsid w:val="00C06154"/>
    <w:rsid w:val="00C81364"/>
    <w:rsid w:val="00C92AAA"/>
    <w:rsid w:val="00CA1396"/>
    <w:rsid w:val="00CB2FB4"/>
    <w:rsid w:val="00CB6836"/>
    <w:rsid w:val="00CC771F"/>
    <w:rsid w:val="00CF1680"/>
    <w:rsid w:val="00CF5E7C"/>
    <w:rsid w:val="00D036C3"/>
    <w:rsid w:val="00D10719"/>
    <w:rsid w:val="00D10E56"/>
    <w:rsid w:val="00D217A9"/>
    <w:rsid w:val="00D445DC"/>
    <w:rsid w:val="00D45683"/>
    <w:rsid w:val="00D53E31"/>
    <w:rsid w:val="00D63584"/>
    <w:rsid w:val="00D63A29"/>
    <w:rsid w:val="00DC1D52"/>
    <w:rsid w:val="00DC2B3C"/>
    <w:rsid w:val="00DC2EE3"/>
    <w:rsid w:val="00DD2724"/>
    <w:rsid w:val="00DD4B55"/>
    <w:rsid w:val="00DF669E"/>
    <w:rsid w:val="00E01655"/>
    <w:rsid w:val="00E05BC2"/>
    <w:rsid w:val="00E11CE9"/>
    <w:rsid w:val="00E12E61"/>
    <w:rsid w:val="00E17784"/>
    <w:rsid w:val="00E35063"/>
    <w:rsid w:val="00E36121"/>
    <w:rsid w:val="00E41AD2"/>
    <w:rsid w:val="00E51643"/>
    <w:rsid w:val="00E52103"/>
    <w:rsid w:val="00E53B7F"/>
    <w:rsid w:val="00E6068F"/>
    <w:rsid w:val="00E6598F"/>
    <w:rsid w:val="00E7263C"/>
    <w:rsid w:val="00E763ED"/>
    <w:rsid w:val="00E76499"/>
    <w:rsid w:val="00E76985"/>
    <w:rsid w:val="00E8200A"/>
    <w:rsid w:val="00EB1A0F"/>
    <w:rsid w:val="00EC53E0"/>
    <w:rsid w:val="00ED2F58"/>
    <w:rsid w:val="00EE08C9"/>
    <w:rsid w:val="00F215B0"/>
    <w:rsid w:val="00F236B0"/>
    <w:rsid w:val="00F24C78"/>
    <w:rsid w:val="00F50178"/>
    <w:rsid w:val="00F54383"/>
    <w:rsid w:val="00F725FB"/>
    <w:rsid w:val="00F7376F"/>
    <w:rsid w:val="00F87AEF"/>
    <w:rsid w:val="00FA341F"/>
    <w:rsid w:val="00FC7E9D"/>
    <w:rsid w:val="00FD4A0B"/>
    <w:rsid w:val="00FD4D07"/>
    <w:rsid w:val="00FF0690"/>
    <w:rsid w:val="011B2144"/>
    <w:rsid w:val="012939BE"/>
    <w:rsid w:val="01701FD7"/>
    <w:rsid w:val="017C3E9F"/>
    <w:rsid w:val="01894E35"/>
    <w:rsid w:val="019F1377"/>
    <w:rsid w:val="01EB45BC"/>
    <w:rsid w:val="02087E7F"/>
    <w:rsid w:val="02353540"/>
    <w:rsid w:val="023772EA"/>
    <w:rsid w:val="02491B6D"/>
    <w:rsid w:val="026B1029"/>
    <w:rsid w:val="026C4797"/>
    <w:rsid w:val="02A1157D"/>
    <w:rsid w:val="031D5ED8"/>
    <w:rsid w:val="0353271D"/>
    <w:rsid w:val="0353306A"/>
    <w:rsid w:val="035D76AB"/>
    <w:rsid w:val="036A60C3"/>
    <w:rsid w:val="03746426"/>
    <w:rsid w:val="0384091E"/>
    <w:rsid w:val="0392072B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C9195F"/>
    <w:rsid w:val="04DE3E15"/>
    <w:rsid w:val="04E36635"/>
    <w:rsid w:val="04FB005D"/>
    <w:rsid w:val="050D4AEA"/>
    <w:rsid w:val="05306E6E"/>
    <w:rsid w:val="0563295B"/>
    <w:rsid w:val="05726074"/>
    <w:rsid w:val="0573732B"/>
    <w:rsid w:val="05790131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518B0"/>
    <w:rsid w:val="068A0BF8"/>
    <w:rsid w:val="06906036"/>
    <w:rsid w:val="06CC57B0"/>
    <w:rsid w:val="070C27FF"/>
    <w:rsid w:val="071C5217"/>
    <w:rsid w:val="073D5688"/>
    <w:rsid w:val="07440B85"/>
    <w:rsid w:val="07681980"/>
    <w:rsid w:val="076D2A28"/>
    <w:rsid w:val="07820B94"/>
    <w:rsid w:val="0789017E"/>
    <w:rsid w:val="07CD467F"/>
    <w:rsid w:val="07D471CB"/>
    <w:rsid w:val="07E02400"/>
    <w:rsid w:val="07FC091D"/>
    <w:rsid w:val="08575FFD"/>
    <w:rsid w:val="08AA3F5C"/>
    <w:rsid w:val="08B10699"/>
    <w:rsid w:val="08D32556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A43A1F"/>
    <w:rsid w:val="09B36064"/>
    <w:rsid w:val="0A1009DE"/>
    <w:rsid w:val="0A273913"/>
    <w:rsid w:val="0A476236"/>
    <w:rsid w:val="0A4A640F"/>
    <w:rsid w:val="0A5F0CEF"/>
    <w:rsid w:val="0ABA7A74"/>
    <w:rsid w:val="0AC60DB6"/>
    <w:rsid w:val="0AC6218B"/>
    <w:rsid w:val="0AD05B39"/>
    <w:rsid w:val="0B1B733A"/>
    <w:rsid w:val="0B1F59B1"/>
    <w:rsid w:val="0B492593"/>
    <w:rsid w:val="0B6F6730"/>
    <w:rsid w:val="0B805D45"/>
    <w:rsid w:val="0B8D1238"/>
    <w:rsid w:val="0BA61BD1"/>
    <w:rsid w:val="0BB352C1"/>
    <w:rsid w:val="0BC66F88"/>
    <w:rsid w:val="0BCF26B0"/>
    <w:rsid w:val="0C3703FE"/>
    <w:rsid w:val="0C653676"/>
    <w:rsid w:val="0C6725E8"/>
    <w:rsid w:val="0C851D03"/>
    <w:rsid w:val="0C8F78DA"/>
    <w:rsid w:val="0C985340"/>
    <w:rsid w:val="0CAC4B4C"/>
    <w:rsid w:val="0CC45FD6"/>
    <w:rsid w:val="0CCE2B10"/>
    <w:rsid w:val="0CFA5AB9"/>
    <w:rsid w:val="0D0E3A02"/>
    <w:rsid w:val="0D7336B7"/>
    <w:rsid w:val="0D7F3B1E"/>
    <w:rsid w:val="0D932BB1"/>
    <w:rsid w:val="0DA963AD"/>
    <w:rsid w:val="0DC52185"/>
    <w:rsid w:val="0DF071A2"/>
    <w:rsid w:val="0E076B7B"/>
    <w:rsid w:val="0E1513DE"/>
    <w:rsid w:val="0E540384"/>
    <w:rsid w:val="0E642DE5"/>
    <w:rsid w:val="0E652899"/>
    <w:rsid w:val="0E6E7B0F"/>
    <w:rsid w:val="0E716EBE"/>
    <w:rsid w:val="0E7200BB"/>
    <w:rsid w:val="0EB21D9E"/>
    <w:rsid w:val="0EDC668C"/>
    <w:rsid w:val="0F0200DB"/>
    <w:rsid w:val="0F2C51F5"/>
    <w:rsid w:val="0F377A67"/>
    <w:rsid w:val="0F451083"/>
    <w:rsid w:val="0F580654"/>
    <w:rsid w:val="0F6D17D5"/>
    <w:rsid w:val="0F8F1DAE"/>
    <w:rsid w:val="0F9A5C31"/>
    <w:rsid w:val="0FAF0F65"/>
    <w:rsid w:val="104E7D9F"/>
    <w:rsid w:val="106B667B"/>
    <w:rsid w:val="108314A6"/>
    <w:rsid w:val="10852083"/>
    <w:rsid w:val="110C00AB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85ACA"/>
    <w:rsid w:val="11FC6864"/>
    <w:rsid w:val="120250E9"/>
    <w:rsid w:val="120F1E54"/>
    <w:rsid w:val="121542B6"/>
    <w:rsid w:val="1231672F"/>
    <w:rsid w:val="12435A12"/>
    <w:rsid w:val="1255782F"/>
    <w:rsid w:val="127457F5"/>
    <w:rsid w:val="128F4427"/>
    <w:rsid w:val="12A4231F"/>
    <w:rsid w:val="12AF394C"/>
    <w:rsid w:val="12BA18EA"/>
    <w:rsid w:val="12F80EE3"/>
    <w:rsid w:val="130540FB"/>
    <w:rsid w:val="130B091F"/>
    <w:rsid w:val="13201615"/>
    <w:rsid w:val="13400886"/>
    <w:rsid w:val="134323AA"/>
    <w:rsid w:val="134955D0"/>
    <w:rsid w:val="13504F46"/>
    <w:rsid w:val="13516249"/>
    <w:rsid w:val="13665E1A"/>
    <w:rsid w:val="13846FD5"/>
    <w:rsid w:val="13A00711"/>
    <w:rsid w:val="13BD50C3"/>
    <w:rsid w:val="13C750AF"/>
    <w:rsid w:val="13D06EA2"/>
    <w:rsid w:val="14440E04"/>
    <w:rsid w:val="144C30C0"/>
    <w:rsid w:val="147056A6"/>
    <w:rsid w:val="14784523"/>
    <w:rsid w:val="14A2445B"/>
    <w:rsid w:val="14F02C91"/>
    <w:rsid w:val="150C3CC0"/>
    <w:rsid w:val="152B0805"/>
    <w:rsid w:val="152C2D85"/>
    <w:rsid w:val="15AA6F86"/>
    <w:rsid w:val="15CE099A"/>
    <w:rsid w:val="15F86B77"/>
    <w:rsid w:val="162E6712"/>
    <w:rsid w:val="163A376E"/>
    <w:rsid w:val="165750CB"/>
    <w:rsid w:val="169347DB"/>
    <w:rsid w:val="16B7108E"/>
    <w:rsid w:val="16BA53EF"/>
    <w:rsid w:val="16C66C42"/>
    <w:rsid w:val="16DF58A2"/>
    <w:rsid w:val="16EC04B1"/>
    <w:rsid w:val="172F50E9"/>
    <w:rsid w:val="175E0287"/>
    <w:rsid w:val="17667BAA"/>
    <w:rsid w:val="17860118"/>
    <w:rsid w:val="17A85055"/>
    <w:rsid w:val="17C1059D"/>
    <w:rsid w:val="17C6355E"/>
    <w:rsid w:val="17C72C5B"/>
    <w:rsid w:val="181B31B5"/>
    <w:rsid w:val="18420CED"/>
    <w:rsid w:val="185D7493"/>
    <w:rsid w:val="188A0D17"/>
    <w:rsid w:val="188D6BE7"/>
    <w:rsid w:val="18B74A50"/>
    <w:rsid w:val="18DA394F"/>
    <w:rsid w:val="18F72A28"/>
    <w:rsid w:val="18FC11D9"/>
    <w:rsid w:val="193D2084"/>
    <w:rsid w:val="1975076A"/>
    <w:rsid w:val="198163B3"/>
    <w:rsid w:val="19AA2992"/>
    <w:rsid w:val="19D27EB7"/>
    <w:rsid w:val="19F70CEF"/>
    <w:rsid w:val="1A461229"/>
    <w:rsid w:val="1A46576B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42397"/>
    <w:rsid w:val="1C393BCD"/>
    <w:rsid w:val="1C3E1334"/>
    <w:rsid w:val="1C4F04A0"/>
    <w:rsid w:val="1C6534D5"/>
    <w:rsid w:val="1CC14CD6"/>
    <w:rsid w:val="1CCF5C14"/>
    <w:rsid w:val="1CDB3B52"/>
    <w:rsid w:val="1CEC3AC7"/>
    <w:rsid w:val="1D1E1D0B"/>
    <w:rsid w:val="1D2D5E8B"/>
    <w:rsid w:val="1D3922D9"/>
    <w:rsid w:val="1D540E00"/>
    <w:rsid w:val="1D9B59B9"/>
    <w:rsid w:val="1D9E609E"/>
    <w:rsid w:val="1DBD39A9"/>
    <w:rsid w:val="1DC076F7"/>
    <w:rsid w:val="1DE212EF"/>
    <w:rsid w:val="1DED372A"/>
    <w:rsid w:val="1DEE64BF"/>
    <w:rsid w:val="1E0F32BB"/>
    <w:rsid w:val="1E3434A5"/>
    <w:rsid w:val="1E5F7418"/>
    <w:rsid w:val="1E70600C"/>
    <w:rsid w:val="1EBC1EF4"/>
    <w:rsid w:val="1EBC2096"/>
    <w:rsid w:val="1ED41662"/>
    <w:rsid w:val="1EE24C28"/>
    <w:rsid w:val="1F01157A"/>
    <w:rsid w:val="1F2A443D"/>
    <w:rsid w:val="1F466218"/>
    <w:rsid w:val="1F574BE7"/>
    <w:rsid w:val="1F903A73"/>
    <w:rsid w:val="1FA40790"/>
    <w:rsid w:val="1FD75C38"/>
    <w:rsid w:val="1FE15E55"/>
    <w:rsid w:val="1FF429F4"/>
    <w:rsid w:val="200F7712"/>
    <w:rsid w:val="2018275C"/>
    <w:rsid w:val="204E4BD9"/>
    <w:rsid w:val="205276F9"/>
    <w:rsid w:val="20860CB9"/>
    <w:rsid w:val="20864DB8"/>
    <w:rsid w:val="208B431E"/>
    <w:rsid w:val="209A6896"/>
    <w:rsid w:val="20AF2650"/>
    <w:rsid w:val="20BE7659"/>
    <w:rsid w:val="20CD3575"/>
    <w:rsid w:val="20D15A79"/>
    <w:rsid w:val="210274E9"/>
    <w:rsid w:val="210340D6"/>
    <w:rsid w:val="212C3E51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D93B65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4E46F1D"/>
    <w:rsid w:val="2513099B"/>
    <w:rsid w:val="2564604E"/>
    <w:rsid w:val="25A1630B"/>
    <w:rsid w:val="25DB23F1"/>
    <w:rsid w:val="260607A3"/>
    <w:rsid w:val="26180B83"/>
    <w:rsid w:val="2622585A"/>
    <w:rsid w:val="26341541"/>
    <w:rsid w:val="26487037"/>
    <w:rsid w:val="266A65CC"/>
    <w:rsid w:val="266C4583"/>
    <w:rsid w:val="268714FF"/>
    <w:rsid w:val="269D45B3"/>
    <w:rsid w:val="26FF2C6B"/>
    <w:rsid w:val="27340AF3"/>
    <w:rsid w:val="27530B9C"/>
    <w:rsid w:val="2754104E"/>
    <w:rsid w:val="27637208"/>
    <w:rsid w:val="276E743A"/>
    <w:rsid w:val="2772267C"/>
    <w:rsid w:val="278F0C96"/>
    <w:rsid w:val="27987F0B"/>
    <w:rsid w:val="279A2070"/>
    <w:rsid w:val="27A665C8"/>
    <w:rsid w:val="27AE362C"/>
    <w:rsid w:val="27BD5803"/>
    <w:rsid w:val="27E65A8A"/>
    <w:rsid w:val="27F93A94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D46E34"/>
    <w:rsid w:val="29EB48A9"/>
    <w:rsid w:val="29FC1EA0"/>
    <w:rsid w:val="2A1771DF"/>
    <w:rsid w:val="2A4202D5"/>
    <w:rsid w:val="2A562E8D"/>
    <w:rsid w:val="2A795E61"/>
    <w:rsid w:val="2A8621E4"/>
    <w:rsid w:val="2A8A4B47"/>
    <w:rsid w:val="2A8E729B"/>
    <w:rsid w:val="2AA16847"/>
    <w:rsid w:val="2AC43714"/>
    <w:rsid w:val="2AE362B1"/>
    <w:rsid w:val="2AF85B1D"/>
    <w:rsid w:val="2B070C22"/>
    <w:rsid w:val="2B106417"/>
    <w:rsid w:val="2B275DB5"/>
    <w:rsid w:val="2B3449E5"/>
    <w:rsid w:val="2B4A2020"/>
    <w:rsid w:val="2B5F5760"/>
    <w:rsid w:val="2B7D5F2D"/>
    <w:rsid w:val="2BB909E8"/>
    <w:rsid w:val="2BD273E5"/>
    <w:rsid w:val="2BD7295A"/>
    <w:rsid w:val="2BEA0B91"/>
    <w:rsid w:val="2BEF06F8"/>
    <w:rsid w:val="2C10394A"/>
    <w:rsid w:val="2C185FBD"/>
    <w:rsid w:val="2C2B4D4A"/>
    <w:rsid w:val="2C435A0A"/>
    <w:rsid w:val="2C6C7899"/>
    <w:rsid w:val="2C714E0E"/>
    <w:rsid w:val="2C7E5B43"/>
    <w:rsid w:val="2C926286"/>
    <w:rsid w:val="2C950CF3"/>
    <w:rsid w:val="2C9E4EE2"/>
    <w:rsid w:val="2CBE29B7"/>
    <w:rsid w:val="2CD91894"/>
    <w:rsid w:val="2D0D6D7A"/>
    <w:rsid w:val="2D3216C3"/>
    <w:rsid w:val="2D362FFF"/>
    <w:rsid w:val="2D622B3E"/>
    <w:rsid w:val="2D6A48E8"/>
    <w:rsid w:val="2D8F6BF2"/>
    <w:rsid w:val="2D9049E7"/>
    <w:rsid w:val="2DC21AD1"/>
    <w:rsid w:val="2DC3461C"/>
    <w:rsid w:val="2E01406E"/>
    <w:rsid w:val="2E0E59B7"/>
    <w:rsid w:val="2E1C2882"/>
    <w:rsid w:val="2E3460BE"/>
    <w:rsid w:val="2E671109"/>
    <w:rsid w:val="2E6B5FB9"/>
    <w:rsid w:val="2E7653DA"/>
    <w:rsid w:val="2E824F6F"/>
    <w:rsid w:val="2E8A0DD8"/>
    <w:rsid w:val="2EBC6EE7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085FEC"/>
    <w:rsid w:val="301C491F"/>
    <w:rsid w:val="301F663B"/>
    <w:rsid w:val="30405223"/>
    <w:rsid w:val="30C80FB3"/>
    <w:rsid w:val="30EF2188"/>
    <w:rsid w:val="313871DC"/>
    <w:rsid w:val="313B752E"/>
    <w:rsid w:val="314900E1"/>
    <w:rsid w:val="31567DD9"/>
    <w:rsid w:val="3161621B"/>
    <w:rsid w:val="31867E2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2E77BD8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4D5663E"/>
    <w:rsid w:val="34E268A9"/>
    <w:rsid w:val="35040C78"/>
    <w:rsid w:val="35692BC1"/>
    <w:rsid w:val="35883204"/>
    <w:rsid w:val="358E604E"/>
    <w:rsid w:val="35A65B28"/>
    <w:rsid w:val="35AE6E11"/>
    <w:rsid w:val="35CA4F85"/>
    <w:rsid w:val="35F9161E"/>
    <w:rsid w:val="3647586B"/>
    <w:rsid w:val="365031FF"/>
    <w:rsid w:val="36763B2E"/>
    <w:rsid w:val="36833557"/>
    <w:rsid w:val="368C40B6"/>
    <w:rsid w:val="36C31133"/>
    <w:rsid w:val="371F3DE4"/>
    <w:rsid w:val="3763633F"/>
    <w:rsid w:val="37DB0ECC"/>
    <w:rsid w:val="381957EC"/>
    <w:rsid w:val="38330051"/>
    <w:rsid w:val="383B7110"/>
    <w:rsid w:val="384F7445"/>
    <w:rsid w:val="385F0C77"/>
    <w:rsid w:val="3879584B"/>
    <w:rsid w:val="38A67788"/>
    <w:rsid w:val="38FF429D"/>
    <w:rsid w:val="390E5EBF"/>
    <w:rsid w:val="39277222"/>
    <w:rsid w:val="392A2DC2"/>
    <w:rsid w:val="392C0473"/>
    <w:rsid w:val="39494601"/>
    <w:rsid w:val="395742D0"/>
    <w:rsid w:val="396C17B1"/>
    <w:rsid w:val="397756E0"/>
    <w:rsid w:val="398306DC"/>
    <w:rsid w:val="39984745"/>
    <w:rsid w:val="39AE7101"/>
    <w:rsid w:val="39B462C9"/>
    <w:rsid w:val="39B527DE"/>
    <w:rsid w:val="39BA50A4"/>
    <w:rsid w:val="39E85768"/>
    <w:rsid w:val="3A140BA9"/>
    <w:rsid w:val="3A2D3996"/>
    <w:rsid w:val="3A3A2CE3"/>
    <w:rsid w:val="3A3B1957"/>
    <w:rsid w:val="3A3B76D7"/>
    <w:rsid w:val="3A6046F2"/>
    <w:rsid w:val="3A7101F6"/>
    <w:rsid w:val="3A79139C"/>
    <w:rsid w:val="3AA60B08"/>
    <w:rsid w:val="3ABE0451"/>
    <w:rsid w:val="3ADF5667"/>
    <w:rsid w:val="3AE211CF"/>
    <w:rsid w:val="3B122A11"/>
    <w:rsid w:val="3B1F1DE8"/>
    <w:rsid w:val="3B270265"/>
    <w:rsid w:val="3B6960BF"/>
    <w:rsid w:val="3B8C1BE2"/>
    <w:rsid w:val="3BA96372"/>
    <w:rsid w:val="3BB054EA"/>
    <w:rsid w:val="3BCC57B1"/>
    <w:rsid w:val="3BE01292"/>
    <w:rsid w:val="3C037A1A"/>
    <w:rsid w:val="3C2454C2"/>
    <w:rsid w:val="3C375B96"/>
    <w:rsid w:val="3C533B74"/>
    <w:rsid w:val="3C8E1505"/>
    <w:rsid w:val="3C936023"/>
    <w:rsid w:val="3CAE784B"/>
    <w:rsid w:val="3CB93D65"/>
    <w:rsid w:val="3D383DBA"/>
    <w:rsid w:val="3D440161"/>
    <w:rsid w:val="3D4637E1"/>
    <w:rsid w:val="3D80385B"/>
    <w:rsid w:val="3DC654EF"/>
    <w:rsid w:val="3DF61F78"/>
    <w:rsid w:val="3E32349B"/>
    <w:rsid w:val="3E4E4053"/>
    <w:rsid w:val="3E546A69"/>
    <w:rsid w:val="3E710F11"/>
    <w:rsid w:val="3E7B12F8"/>
    <w:rsid w:val="3ECF1C51"/>
    <w:rsid w:val="3EEB161B"/>
    <w:rsid w:val="3F2F43FB"/>
    <w:rsid w:val="3F4674F1"/>
    <w:rsid w:val="3F577E93"/>
    <w:rsid w:val="3F6A2FD6"/>
    <w:rsid w:val="3F9A25F8"/>
    <w:rsid w:val="40185D56"/>
    <w:rsid w:val="4024246B"/>
    <w:rsid w:val="403A69F2"/>
    <w:rsid w:val="40486C8E"/>
    <w:rsid w:val="404B49A8"/>
    <w:rsid w:val="406816CA"/>
    <w:rsid w:val="40992571"/>
    <w:rsid w:val="409B6C86"/>
    <w:rsid w:val="409E5217"/>
    <w:rsid w:val="40D4468F"/>
    <w:rsid w:val="40E0604C"/>
    <w:rsid w:val="414046AA"/>
    <w:rsid w:val="41561554"/>
    <w:rsid w:val="41572D65"/>
    <w:rsid w:val="41712063"/>
    <w:rsid w:val="41754D1F"/>
    <w:rsid w:val="41955490"/>
    <w:rsid w:val="41AD5A23"/>
    <w:rsid w:val="41CB49CA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7F4638"/>
    <w:rsid w:val="438E19DA"/>
    <w:rsid w:val="43BB2390"/>
    <w:rsid w:val="43BE5D24"/>
    <w:rsid w:val="441279FF"/>
    <w:rsid w:val="4418479D"/>
    <w:rsid w:val="44453DDE"/>
    <w:rsid w:val="44AB7F18"/>
    <w:rsid w:val="44DF66BC"/>
    <w:rsid w:val="45184170"/>
    <w:rsid w:val="452361C5"/>
    <w:rsid w:val="45520DD0"/>
    <w:rsid w:val="45725A27"/>
    <w:rsid w:val="45927D48"/>
    <w:rsid w:val="45B14780"/>
    <w:rsid w:val="45C2203C"/>
    <w:rsid w:val="45CE5548"/>
    <w:rsid w:val="45D2293C"/>
    <w:rsid w:val="45F03814"/>
    <w:rsid w:val="460126F5"/>
    <w:rsid w:val="4610356B"/>
    <w:rsid w:val="46351951"/>
    <w:rsid w:val="4644602D"/>
    <w:rsid w:val="464A7F94"/>
    <w:rsid w:val="464E2802"/>
    <w:rsid w:val="46567C01"/>
    <w:rsid w:val="4688793B"/>
    <w:rsid w:val="468D25D9"/>
    <w:rsid w:val="46994C87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295D5D"/>
    <w:rsid w:val="486C312C"/>
    <w:rsid w:val="486D0FEC"/>
    <w:rsid w:val="489D636E"/>
    <w:rsid w:val="48AE45E7"/>
    <w:rsid w:val="48C9031A"/>
    <w:rsid w:val="48DF3952"/>
    <w:rsid w:val="491D754F"/>
    <w:rsid w:val="49235724"/>
    <w:rsid w:val="49395942"/>
    <w:rsid w:val="494936D8"/>
    <w:rsid w:val="495B5813"/>
    <w:rsid w:val="49606F40"/>
    <w:rsid w:val="49CA57CB"/>
    <w:rsid w:val="49E81B9B"/>
    <w:rsid w:val="4A0B2909"/>
    <w:rsid w:val="4A3D4188"/>
    <w:rsid w:val="4A795210"/>
    <w:rsid w:val="4A9345DE"/>
    <w:rsid w:val="4AA701BD"/>
    <w:rsid w:val="4ACA2718"/>
    <w:rsid w:val="4B166E55"/>
    <w:rsid w:val="4B21277D"/>
    <w:rsid w:val="4B387A70"/>
    <w:rsid w:val="4B6136A6"/>
    <w:rsid w:val="4B7340AE"/>
    <w:rsid w:val="4BA87F43"/>
    <w:rsid w:val="4BBC5FA5"/>
    <w:rsid w:val="4BE8646B"/>
    <w:rsid w:val="4BF24C6A"/>
    <w:rsid w:val="4C0303DB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875DE8"/>
    <w:rsid w:val="4DC63704"/>
    <w:rsid w:val="4DCF4F68"/>
    <w:rsid w:val="4DF72332"/>
    <w:rsid w:val="4E056C19"/>
    <w:rsid w:val="4E123189"/>
    <w:rsid w:val="4E323AFF"/>
    <w:rsid w:val="4E3C1A0A"/>
    <w:rsid w:val="4E777A24"/>
    <w:rsid w:val="4EAE77CF"/>
    <w:rsid w:val="4ECB0BD0"/>
    <w:rsid w:val="4F0040A4"/>
    <w:rsid w:val="4F250EBF"/>
    <w:rsid w:val="4F3A1BCC"/>
    <w:rsid w:val="4FD324F2"/>
    <w:rsid w:val="4FE67D16"/>
    <w:rsid w:val="4FF247D6"/>
    <w:rsid w:val="4FF64112"/>
    <w:rsid w:val="4FF67BBA"/>
    <w:rsid w:val="50113B43"/>
    <w:rsid w:val="503C43F9"/>
    <w:rsid w:val="504D6AD4"/>
    <w:rsid w:val="505D5184"/>
    <w:rsid w:val="50BD6167"/>
    <w:rsid w:val="50C26303"/>
    <w:rsid w:val="50CC56A2"/>
    <w:rsid w:val="50CC5E28"/>
    <w:rsid w:val="50E5221B"/>
    <w:rsid w:val="50E631AF"/>
    <w:rsid w:val="50F9524E"/>
    <w:rsid w:val="51015137"/>
    <w:rsid w:val="51560A0E"/>
    <w:rsid w:val="515A15AA"/>
    <w:rsid w:val="51A21957"/>
    <w:rsid w:val="51B44F9E"/>
    <w:rsid w:val="51C16550"/>
    <w:rsid w:val="51D73B4A"/>
    <w:rsid w:val="51F524D5"/>
    <w:rsid w:val="521559F1"/>
    <w:rsid w:val="522B4A59"/>
    <w:rsid w:val="522B7834"/>
    <w:rsid w:val="522D1A84"/>
    <w:rsid w:val="524A3FB4"/>
    <w:rsid w:val="52547F2A"/>
    <w:rsid w:val="525C74AD"/>
    <w:rsid w:val="52CC6F1F"/>
    <w:rsid w:val="52DE645B"/>
    <w:rsid w:val="52ED65B5"/>
    <w:rsid w:val="53417B06"/>
    <w:rsid w:val="53606524"/>
    <w:rsid w:val="53672943"/>
    <w:rsid w:val="5393041A"/>
    <w:rsid w:val="53D23D42"/>
    <w:rsid w:val="541B187A"/>
    <w:rsid w:val="54350C7B"/>
    <w:rsid w:val="54357592"/>
    <w:rsid w:val="54433EFC"/>
    <w:rsid w:val="547577C2"/>
    <w:rsid w:val="547C2C41"/>
    <w:rsid w:val="54C715B7"/>
    <w:rsid w:val="54FE4287"/>
    <w:rsid w:val="551377CC"/>
    <w:rsid w:val="551A3BFE"/>
    <w:rsid w:val="5525292B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B20379"/>
    <w:rsid w:val="56D00224"/>
    <w:rsid w:val="573D3E09"/>
    <w:rsid w:val="5785222F"/>
    <w:rsid w:val="57873ABE"/>
    <w:rsid w:val="57942026"/>
    <w:rsid w:val="57A37E54"/>
    <w:rsid w:val="58155783"/>
    <w:rsid w:val="583E4329"/>
    <w:rsid w:val="585303BA"/>
    <w:rsid w:val="58662D19"/>
    <w:rsid w:val="58D93E38"/>
    <w:rsid w:val="58E37794"/>
    <w:rsid w:val="590F7087"/>
    <w:rsid w:val="593D2D3F"/>
    <w:rsid w:val="598705F0"/>
    <w:rsid w:val="59963B53"/>
    <w:rsid w:val="59A93B20"/>
    <w:rsid w:val="59D83A01"/>
    <w:rsid w:val="59E17AC6"/>
    <w:rsid w:val="59E6329F"/>
    <w:rsid w:val="5A0554A7"/>
    <w:rsid w:val="5A070962"/>
    <w:rsid w:val="5A1F166D"/>
    <w:rsid w:val="5A37316B"/>
    <w:rsid w:val="5A5F3294"/>
    <w:rsid w:val="5A671054"/>
    <w:rsid w:val="5A7F38A9"/>
    <w:rsid w:val="5A8B4B30"/>
    <w:rsid w:val="5AA955AF"/>
    <w:rsid w:val="5B184203"/>
    <w:rsid w:val="5B394BC5"/>
    <w:rsid w:val="5B5C0797"/>
    <w:rsid w:val="5B6D2BB9"/>
    <w:rsid w:val="5B6E20A4"/>
    <w:rsid w:val="5B795B14"/>
    <w:rsid w:val="5BA03966"/>
    <w:rsid w:val="5BA1789E"/>
    <w:rsid w:val="5BBF00D8"/>
    <w:rsid w:val="5BC934AE"/>
    <w:rsid w:val="5BE96F4B"/>
    <w:rsid w:val="5C3A27C4"/>
    <w:rsid w:val="5C5D6D04"/>
    <w:rsid w:val="5C631D82"/>
    <w:rsid w:val="5C703B78"/>
    <w:rsid w:val="5CA54DF5"/>
    <w:rsid w:val="5CB801A8"/>
    <w:rsid w:val="5CE4224D"/>
    <w:rsid w:val="5D397924"/>
    <w:rsid w:val="5D553153"/>
    <w:rsid w:val="5DAE1A5C"/>
    <w:rsid w:val="5DB61475"/>
    <w:rsid w:val="5DD20DA8"/>
    <w:rsid w:val="5DD45600"/>
    <w:rsid w:val="5DFB1B8B"/>
    <w:rsid w:val="5E147D54"/>
    <w:rsid w:val="5E2A4A80"/>
    <w:rsid w:val="5E383ABF"/>
    <w:rsid w:val="5E4037C0"/>
    <w:rsid w:val="5E4B291A"/>
    <w:rsid w:val="5E597D54"/>
    <w:rsid w:val="5E7F4605"/>
    <w:rsid w:val="5E831AA7"/>
    <w:rsid w:val="5EA217F0"/>
    <w:rsid w:val="5ED41EA7"/>
    <w:rsid w:val="5EE60739"/>
    <w:rsid w:val="5F244F3A"/>
    <w:rsid w:val="5F585957"/>
    <w:rsid w:val="5F7028EC"/>
    <w:rsid w:val="5F90691B"/>
    <w:rsid w:val="5F9B2CCF"/>
    <w:rsid w:val="5FA44497"/>
    <w:rsid w:val="5FAD7930"/>
    <w:rsid w:val="5FB375DD"/>
    <w:rsid w:val="600C14F4"/>
    <w:rsid w:val="60297D00"/>
    <w:rsid w:val="609A10A0"/>
    <w:rsid w:val="60D86DCD"/>
    <w:rsid w:val="611C12E2"/>
    <w:rsid w:val="612018A5"/>
    <w:rsid w:val="613F2803"/>
    <w:rsid w:val="613F636B"/>
    <w:rsid w:val="61463B9B"/>
    <w:rsid w:val="61607259"/>
    <w:rsid w:val="61AC2C40"/>
    <w:rsid w:val="61B31912"/>
    <w:rsid w:val="61C13B66"/>
    <w:rsid w:val="61C9029A"/>
    <w:rsid w:val="61FC203F"/>
    <w:rsid w:val="62063826"/>
    <w:rsid w:val="621D3918"/>
    <w:rsid w:val="621E21B5"/>
    <w:rsid w:val="62561045"/>
    <w:rsid w:val="626F69C8"/>
    <w:rsid w:val="627B347E"/>
    <w:rsid w:val="629038A5"/>
    <w:rsid w:val="62907CA5"/>
    <w:rsid w:val="62976268"/>
    <w:rsid w:val="62C54F90"/>
    <w:rsid w:val="62DE0FC5"/>
    <w:rsid w:val="62E46882"/>
    <w:rsid w:val="62E57D6C"/>
    <w:rsid w:val="630948A4"/>
    <w:rsid w:val="630D4CDB"/>
    <w:rsid w:val="631018F4"/>
    <w:rsid w:val="632E4D7E"/>
    <w:rsid w:val="633D233D"/>
    <w:rsid w:val="63497970"/>
    <w:rsid w:val="634E03EA"/>
    <w:rsid w:val="63513B80"/>
    <w:rsid w:val="635D4115"/>
    <w:rsid w:val="63630381"/>
    <w:rsid w:val="63701DA1"/>
    <w:rsid w:val="63710D24"/>
    <w:rsid w:val="637552C3"/>
    <w:rsid w:val="637A5783"/>
    <w:rsid w:val="63827FAD"/>
    <w:rsid w:val="63CA3303"/>
    <w:rsid w:val="63D61E31"/>
    <w:rsid w:val="641343C5"/>
    <w:rsid w:val="644C54F8"/>
    <w:rsid w:val="648A0F80"/>
    <w:rsid w:val="649110A5"/>
    <w:rsid w:val="64B818DE"/>
    <w:rsid w:val="64BB6734"/>
    <w:rsid w:val="64EA5102"/>
    <w:rsid w:val="65015F6B"/>
    <w:rsid w:val="654B280B"/>
    <w:rsid w:val="65681BDD"/>
    <w:rsid w:val="659A71EE"/>
    <w:rsid w:val="65A44FB7"/>
    <w:rsid w:val="65C5024C"/>
    <w:rsid w:val="65D04378"/>
    <w:rsid w:val="65F83720"/>
    <w:rsid w:val="662329DD"/>
    <w:rsid w:val="66A31EBB"/>
    <w:rsid w:val="66E12268"/>
    <w:rsid w:val="675B7BA5"/>
    <w:rsid w:val="67A15CBA"/>
    <w:rsid w:val="67B210E4"/>
    <w:rsid w:val="67BF46A4"/>
    <w:rsid w:val="67D71200"/>
    <w:rsid w:val="67E478DC"/>
    <w:rsid w:val="67FB76EA"/>
    <w:rsid w:val="685F0A6E"/>
    <w:rsid w:val="6873416A"/>
    <w:rsid w:val="687F5BE1"/>
    <w:rsid w:val="68AA7B28"/>
    <w:rsid w:val="68C356C6"/>
    <w:rsid w:val="68C85156"/>
    <w:rsid w:val="68C92469"/>
    <w:rsid w:val="68CE2F67"/>
    <w:rsid w:val="69050211"/>
    <w:rsid w:val="69067B6A"/>
    <w:rsid w:val="692305CF"/>
    <w:rsid w:val="692675D4"/>
    <w:rsid w:val="69877F2E"/>
    <w:rsid w:val="69ED4DD5"/>
    <w:rsid w:val="69F1312B"/>
    <w:rsid w:val="69F737DC"/>
    <w:rsid w:val="6A0E672A"/>
    <w:rsid w:val="6A3604BF"/>
    <w:rsid w:val="6A516049"/>
    <w:rsid w:val="6A5E14D2"/>
    <w:rsid w:val="6A695FF1"/>
    <w:rsid w:val="6A811B3F"/>
    <w:rsid w:val="6A902328"/>
    <w:rsid w:val="6A9C5AA8"/>
    <w:rsid w:val="6A9D14BF"/>
    <w:rsid w:val="6AA37957"/>
    <w:rsid w:val="6ABC7AE0"/>
    <w:rsid w:val="6ACA59B0"/>
    <w:rsid w:val="6AD432D5"/>
    <w:rsid w:val="6AD56E0B"/>
    <w:rsid w:val="6ADB3225"/>
    <w:rsid w:val="6B3F0558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47E00"/>
    <w:rsid w:val="6CE6228B"/>
    <w:rsid w:val="6CEA54EF"/>
    <w:rsid w:val="6CEC2A4E"/>
    <w:rsid w:val="6D1A11F1"/>
    <w:rsid w:val="6D4318D3"/>
    <w:rsid w:val="6D535020"/>
    <w:rsid w:val="6D596B4A"/>
    <w:rsid w:val="6D6861CD"/>
    <w:rsid w:val="6D7E6881"/>
    <w:rsid w:val="6DA56A0C"/>
    <w:rsid w:val="6DBB1751"/>
    <w:rsid w:val="6DC7036B"/>
    <w:rsid w:val="6DE756AC"/>
    <w:rsid w:val="6E0F7325"/>
    <w:rsid w:val="6E422CC8"/>
    <w:rsid w:val="6E8971F7"/>
    <w:rsid w:val="6E9A21D9"/>
    <w:rsid w:val="6EA2087C"/>
    <w:rsid w:val="6EBE3907"/>
    <w:rsid w:val="6EE43F55"/>
    <w:rsid w:val="6EF42AB9"/>
    <w:rsid w:val="6F106739"/>
    <w:rsid w:val="6F15482A"/>
    <w:rsid w:val="6F227BC1"/>
    <w:rsid w:val="6F5E6FA0"/>
    <w:rsid w:val="6F6E03E1"/>
    <w:rsid w:val="6F9E4C71"/>
    <w:rsid w:val="6FA42641"/>
    <w:rsid w:val="6FB45C2C"/>
    <w:rsid w:val="6FBB25C9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516D03"/>
    <w:rsid w:val="706B74A1"/>
    <w:rsid w:val="70B07A9B"/>
    <w:rsid w:val="70C56C78"/>
    <w:rsid w:val="70CC084D"/>
    <w:rsid w:val="70F467DE"/>
    <w:rsid w:val="71082F85"/>
    <w:rsid w:val="712B0468"/>
    <w:rsid w:val="71404768"/>
    <w:rsid w:val="71424559"/>
    <w:rsid w:val="714820BB"/>
    <w:rsid w:val="71620EC6"/>
    <w:rsid w:val="717076CD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6F5463"/>
    <w:rsid w:val="728328AA"/>
    <w:rsid w:val="72884A0C"/>
    <w:rsid w:val="72E2669A"/>
    <w:rsid w:val="72F50EBB"/>
    <w:rsid w:val="732022A5"/>
    <w:rsid w:val="737030BA"/>
    <w:rsid w:val="73A57940"/>
    <w:rsid w:val="73C53042"/>
    <w:rsid w:val="73FA0F56"/>
    <w:rsid w:val="74237E2F"/>
    <w:rsid w:val="742720C3"/>
    <w:rsid w:val="74535840"/>
    <w:rsid w:val="7461043D"/>
    <w:rsid w:val="749A771E"/>
    <w:rsid w:val="74C019A6"/>
    <w:rsid w:val="74C31EAE"/>
    <w:rsid w:val="74D626D4"/>
    <w:rsid w:val="74DD2969"/>
    <w:rsid w:val="74FF5774"/>
    <w:rsid w:val="755C1E90"/>
    <w:rsid w:val="755F3EEF"/>
    <w:rsid w:val="759432AE"/>
    <w:rsid w:val="75E1239D"/>
    <w:rsid w:val="76004DC0"/>
    <w:rsid w:val="762E1E4E"/>
    <w:rsid w:val="768A4D12"/>
    <w:rsid w:val="76B7771F"/>
    <w:rsid w:val="76B93930"/>
    <w:rsid w:val="76C20083"/>
    <w:rsid w:val="76D92B18"/>
    <w:rsid w:val="76DC75F2"/>
    <w:rsid w:val="76DD44DD"/>
    <w:rsid w:val="772F60A3"/>
    <w:rsid w:val="778C7FC9"/>
    <w:rsid w:val="77A318EC"/>
    <w:rsid w:val="77C05673"/>
    <w:rsid w:val="78052087"/>
    <w:rsid w:val="782A771C"/>
    <w:rsid w:val="782E4DD1"/>
    <w:rsid w:val="783D2A16"/>
    <w:rsid w:val="786945CD"/>
    <w:rsid w:val="789D676F"/>
    <w:rsid w:val="790777D6"/>
    <w:rsid w:val="792A52EC"/>
    <w:rsid w:val="792E168A"/>
    <w:rsid w:val="795B528B"/>
    <w:rsid w:val="795F69F3"/>
    <w:rsid w:val="79715B94"/>
    <w:rsid w:val="797F1D0B"/>
    <w:rsid w:val="79832050"/>
    <w:rsid w:val="79C220D6"/>
    <w:rsid w:val="79C96961"/>
    <w:rsid w:val="79CB7383"/>
    <w:rsid w:val="79E436DE"/>
    <w:rsid w:val="79FF7F7D"/>
    <w:rsid w:val="7A08012D"/>
    <w:rsid w:val="7A122CA7"/>
    <w:rsid w:val="7A275147"/>
    <w:rsid w:val="7A393EDC"/>
    <w:rsid w:val="7A5A209C"/>
    <w:rsid w:val="7A650972"/>
    <w:rsid w:val="7A700C65"/>
    <w:rsid w:val="7AEB0B14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BFA3AA5"/>
    <w:rsid w:val="7C133E27"/>
    <w:rsid w:val="7C29410F"/>
    <w:rsid w:val="7C356B8E"/>
    <w:rsid w:val="7C550A5C"/>
    <w:rsid w:val="7C730D9C"/>
    <w:rsid w:val="7C766462"/>
    <w:rsid w:val="7CE61538"/>
    <w:rsid w:val="7CED5FAC"/>
    <w:rsid w:val="7D0079C6"/>
    <w:rsid w:val="7D5C0E39"/>
    <w:rsid w:val="7D951CD7"/>
    <w:rsid w:val="7DE06865"/>
    <w:rsid w:val="7DE4719F"/>
    <w:rsid w:val="7E263FB5"/>
    <w:rsid w:val="7E29330D"/>
    <w:rsid w:val="7E486EB2"/>
    <w:rsid w:val="7E641C8E"/>
    <w:rsid w:val="7E742D92"/>
    <w:rsid w:val="7E7718CE"/>
    <w:rsid w:val="7E851F07"/>
    <w:rsid w:val="7E934D87"/>
    <w:rsid w:val="7E9A0D84"/>
    <w:rsid w:val="7EA637B6"/>
    <w:rsid w:val="7EB9002F"/>
    <w:rsid w:val="7F061F80"/>
    <w:rsid w:val="7F163B57"/>
    <w:rsid w:val="7F196982"/>
    <w:rsid w:val="7F266B17"/>
    <w:rsid w:val="7F267E0B"/>
    <w:rsid w:val="7F663224"/>
    <w:rsid w:val="7F77411C"/>
    <w:rsid w:val="7F8263BD"/>
    <w:rsid w:val="7FC05BCF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3F1E9F5"/>
  <w15:docId w15:val="{E27D82B1-8DD1-46F5-AECD-5BC8ABE1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164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1F14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F14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F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F1497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934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unhideWhenUsed/>
    <w:rsid w:val="00D21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3114960-F001-45E7-BC5E-07A34830DA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237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裸奔的蚂蚁</dc:creator>
  <cp:lastModifiedBy>伊 洛</cp:lastModifiedBy>
  <cp:revision>212</cp:revision>
  <cp:lastPrinted>2024-06-20T14:31:00Z</cp:lastPrinted>
  <dcterms:created xsi:type="dcterms:W3CDTF">2018-06-05T16:12:00Z</dcterms:created>
  <dcterms:modified xsi:type="dcterms:W3CDTF">2024-06-20T14:34:00Z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RubyTemplateID" linkTarget="0">
    <vt:lpwstr>4</vt:lpwstr>
  </property>
  <property fmtid="{D5CDD505-2E9C-101B-9397-08002B2CF9AE}" pid="4" name="ICV">
    <vt:lpwstr>DC358629711B414DB6AB271BBF94B6CA</vt:lpwstr>
  </property>
</Properties>
</file>